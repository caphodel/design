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75" w:rsidRDefault="00BE6575" w:rsidP="0029013F">
      <w:pPr>
        <w:jc w:val="left"/>
        <w:rPr>
          <w:rFonts w:cs="Times New Roman"/>
        </w:rPr>
      </w:pPr>
    </w:p>
    <w:tbl>
      <w:tblPr>
        <w:tblW w:w="9285" w:type="dxa"/>
        <w:tblInd w:w="-13" w:type="dxa"/>
        <w:tblLook w:val="0000" w:firstRow="0" w:lastRow="0" w:firstColumn="0" w:lastColumn="0" w:noHBand="0" w:noVBand="0"/>
      </w:tblPr>
      <w:tblGrid>
        <w:gridCol w:w="2175"/>
        <w:gridCol w:w="2806"/>
        <w:gridCol w:w="1874"/>
        <w:gridCol w:w="2430"/>
      </w:tblGrid>
      <w:tr w:rsidR="00BD6043" w:rsidRPr="00655584" w:rsidTr="001F223D">
        <w:trPr>
          <w:gridAfter w:val="2"/>
          <w:wAfter w:w="4304" w:type="dxa"/>
          <w:trHeight w:val="36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 w:rsidRPr="00655584">
              <w:rPr>
                <w:rFonts w:ascii="Tahoma" w:hAnsi="Tahoma" w:cs="Tahoma"/>
                <w:b/>
                <w:bCs/>
                <w:color w:val="FFFFFF"/>
              </w:rPr>
              <w:t>Date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655584" w:rsidRDefault="00086237" w:rsidP="0029013F">
            <w:pPr>
              <w:jc w:val="lef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Februari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7</w:t>
            </w:r>
            <w:r w:rsidR="00592A93">
              <w:rPr>
                <w:rFonts w:ascii="Tahoma" w:hAnsi="Tahoma" w:cs="Tahoma"/>
                <w:b/>
                <w:bCs/>
              </w:rPr>
              <w:t>,</w:t>
            </w:r>
            <w:r w:rsidR="00C62BDA">
              <w:rPr>
                <w:rFonts w:ascii="Tahoma" w:hAnsi="Tahoma" w:cs="Tahoma"/>
                <w:b/>
                <w:bCs/>
              </w:rPr>
              <w:t xml:space="preserve"> 201</w:t>
            </w:r>
            <w:r>
              <w:rPr>
                <w:rFonts w:ascii="Tahoma" w:hAnsi="Tahoma" w:cs="Tahoma"/>
                <w:b/>
                <w:bCs/>
              </w:rPr>
              <w:t>8</w:t>
            </w:r>
          </w:p>
        </w:tc>
      </w:tr>
      <w:tr w:rsidR="00BD6043" w:rsidRPr="00655584" w:rsidTr="001F223D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Name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086237" w:rsidRDefault="00802F9C" w:rsidP="0029013F">
            <w:pPr>
              <w:jc w:val="left"/>
              <w:rPr>
                <w:rFonts w:ascii="Tahoma" w:hAnsi="Tahoma" w:cs="Tahoma"/>
                <w:b/>
              </w:rPr>
            </w:pPr>
            <w:r w:rsidRPr="00086237">
              <w:rPr>
                <w:rFonts w:ascii="Tahoma" w:hAnsi="Tahoma" w:cs="Tahoma"/>
                <w:b/>
              </w:rPr>
              <w:t>Deddy Lasmono Putro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Place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086237" w:rsidRDefault="002B611B" w:rsidP="0029013F">
            <w:pPr>
              <w:jc w:val="left"/>
              <w:rPr>
                <w:rFonts w:ascii="Tahoma" w:hAnsi="Tahoma" w:cs="Tahoma"/>
                <w:b/>
              </w:rPr>
            </w:pPr>
            <w:r w:rsidRPr="00086237">
              <w:rPr>
                <w:rFonts w:ascii="Tahoma" w:hAnsi="Tahoma" w:cs="Tahoma"/>
                <w:b/>
              </w:rPr>
              <w:t>PIS</w:t>
            </w:r>
            <w:r w:rsidR="00900423" w:rsidRPr="00086237">
              <w:rPr>
                <w:rFonts w:ascii="Tahoma" w:hAnsi="Tahoma" w:cs="Tahoma"/>
                <w:b/>
              </w:rPr>
              <w:t xml:space="preserve"> – GG </w:t>
            </w:r>
            <w:proofErr w:type="spellStart"/>
            <w:r w:rsidR="00900423" w:rsidRPr="00086237">
              <w:rPr>
                <w:rFonts w:ascii="Tahoma" w:hAnsi="Tahoma" w:cs="Tahoma"/>
                <w:b/>
              </w:rPr>
              <w:t>Gempol</w:t>
            </w:r>
            <w:proofErr w:type="spellEnd"/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Project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Pr="00803AC4" w:rsidRDefault="00086237" w:rsidP="00803AC4">
            <w:pPr>
              <w:rPr>
                <w:b/>
              </w:rPr>
            </w:pPr>
            <w:bookmarkStart w:id="0" w:name="_Toc505778969"/>
            <w:r w:rsidRPr="00803AC4">
              <w:rPr>
                <w:b/>
              </w:rPr>
              <w:t>PROJ-SD-17.03.03</w:t>
            </w:r>
            <w:r w:rsidR="00AD2F8A" w:rsidRPr="00803AC4">
              <w:rPr>
                <w:b/>
              </w:rPr>
              <w:t>-O</w:t>
            </w:r>
            <w:bookmarkEnd w:id="0"/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Pr="00655584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Task Number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Pr="00803AC4" w:rsidRDefault="00897026" w:rsidP="00803AC4">
            <w:pPr>
              <w:rPr>
                <w:b/>
              </w:rPr>
            </w:pPr>
            <w:hyperlink r:id="rId10" w:history="1">
              <w:bookmarkStart w:id="1" w:name="_Toc505778970"/>
              <w:r w:rsidR="00086237" w:rsidRPr="00803AC4">
                <w:rPr>
                  <w:rStyle w:val="Hyperlink"/>
                  <w:b/>
                </w:rPr>
                <w:t>86434</w:t>
              </w:r>
              <w:bookmarkEnd w:id="1"/>
            </w:hyperlink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Pr="00655584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 w:rsidRPr="00655584">
              <w:rPr>
                <w:rFonts w:ascii="Tahoma" w:hAnsi="Tahoma" w:cs="Tahoma"/>
                <w:b/>
                <w:bCs/>
                <w:color w:val="FFFFFF"/>
              </w:rPr>
              <w:t>Subject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Default="00086237" w:rsidP="00334062">
            <w:pPr>
              <w:spacing w:after="40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sz w:val="24"/>
                <w:szCs w:val="24"/>
              </w:rPr>
              <w:t>Redmine</w:t>
            </w:r>
            <w:proofErr w:type="spellEnd"/>
            <w:r>
              <w:rPr>
                <w:sz w:val="24"/>
                <w:szCs w:val="24"/>
              </w:rPr>
              <w:t xml:space="preserve"> V2</w:t>
            </w:r>
          </w:p>
        </w:tc>
      </w:tr>
    </w:tbl>
    <w:sdt>
      <w:sdtPr>
        <w:rPr>
          <w:rFonts w:ascii="Verdana" w:eastAsia="PMingLiU" w:hAnsi="Verdana" w:cs="Verdana"/>
          <w:b w:val="0"/>
          <w:bCs w:val="0"/>
          <w:color w:val="auto"/>
          <w:sz w:val="20"/>
          <w:szCs w:val="20"/>
          <w:lang w:eastAsia="en-US"/>
        </w:rPr>
        <w:id w:val="3160757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6AA6" w:rsidRDefault="00EF6AA6">
          <w:pPr>
            <w:pStyle w:val="TOCHeading"/>
          </w:pPr>
          <w:r>
            <w:t>Contents</w:t>
          </w:r>
        </w:p>
        <w:p w:rsidR="00645611" w:rsidRDefault="00EF6A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70465" w:history="1">
            <w:r w:rsidR="00645611" w:rsidRPr="00D21563">
              <w:rPr>
                <w:rStyle w:val="Hyperlink"/>
              </w:rPr>
              <w:t>1</w:t>
            </w:r>
            <w:r w:rsidR="006456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645611" w:rsidRPr="00D21563">
              <w:rPr>
                <w:rStyle w:val="Hyperlink"/>
              </w:rPr>
              <w:t>Coding Guidelines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_Toc505870465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2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6" w:history="1">
            <w:r w:rsidR="00645611" w:rsidRPr="00D21563">
              <w:rPr>
                <w:rStyle w:val="Hyperlink"/>
              </w:rPr>
              <w:t>1.1 Penamaan ID untuk UI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_Toc505870466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2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7" w:history="1">
            <w:r w:rsidR="00645611" w:rsidRPr="00D21563">
              <w:rPr>
                <w:rStyle w:val="Hyperlink"/>
              </w:rPr>
              <w:t>1.2 Controller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_Toc505870467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2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505870468" w:history="1">
            <w:r w:rsidR="00645611" w:rsidRPr="00D21563">
              <w:rPr>
                <w:rStyle w:val="Hyperlink"/>
              </w:rPr>
              <w:t>2</w:t>
            </w:r>
            <w:r w:rsidR="006456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645611" w:rsidRPr="00D21563">
              <w:rPr>
                <w:rStyle w:val="Hyperlink"/>
              </w:rPr>
              <w:t>Design Information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_Toc505870468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5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9" w:history="1">
            <w:r w:rsidR="00645611" w:rsidRPr="00D21563">
              <w:rPr>
                <w:rStyle w:val="Hyperlink"/>
              </w:rPr>
              <w:t>2.1 Front/Base Page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_Toc505870469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5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0" w:history="1">
            <w:r w:rsidR="00645611" w:rsidRPr="00D21563">
              <w:rPr>
                <w:rStyle w:val="Hyperlink"/>
              </w:rPr>
              <w:t>2.1.1 Controller Information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_Toc505870470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5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71" w:history="1">
            <w:r w:rsidR="00645611" w:rsidRPr="00D21563">
              <w:rPr>
                <w:rStyle w:val="Hyperlink"/>
              </w:rPr>
              <w:t>2.2 Sign In Page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_Toc505870471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5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2" w:history="1">
            <w:r w:rsidR="00645611" w:rsidRPr="00D21563">
              <w:rPr>
                <w:rStyle w:val="Hyperlink"/>
              </w:rPr>
              <w:t>2.2.1 Controller Information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_Toc505870472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5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89702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3" w:history="1">
            <w:r w:rsidR="00645611" w:rsidRPr="00D21563">
              <w:rPr>
                <w:rStyle w:val="Hyperlink"/>
              </w:rPr>
              <w:t>2.2.1 Additional Information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_Toc505870473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6</w:t>
            </w:r>
            <w:r w:rsidR="00645611">
              <w:rPr>
                <w:webHidden/>
              </w:rPr>
              <w:fldChar w:fldCharType="end"/>
            </w:r>
          </w:hyperlink>
        </w:p>
        <w:p w:rsidR="00EF6AA6" w:rsidRDefault="00EF6AA6">
          <w:r>
            <w:rPr>
              <w:b/>
              <w:bCs/>
              <w:noProof/>
            </w:rPr>
            <w:fldChar w:fldCharType="end"/>
          </w:r>
        </w:p>
      </w:sdtContent>
    </w:sdt>
    <w:p w:rsidR="00086237" w:rsidRDefault="00086237" w:rsidP="00086237">
      <w:pPr>
        <w:pStyle w:val="Heading1"/>
      </w:pPr>
      <w:bookmarkStart w:id="2" w:name="_Toc505870465"/>
      <w:r>
        <w:lastRenderedPageBreak/>
        <w:t>Coding Guidelines</w:t>
      </w:r>
      <w:bookmarkEnd w:id="2"/>
    </w:p>
    <w:p w:rsidR="00086237" w:rsidRDefault="00126E32" w:rsidP="00126E32">
      <w:pPr>
        <w:pStyle w:val="Heading2"/>
      </w:pPr>
      <w:bookmarkStart w:id="3" w:name="_Toc505870466"/>
      <w:r>
        <w:t xml:space="preserve">1.1 </w:t>
      </w:r>
      <w:proofErr w:type="spellStart"/>
      <w:r w:rsidR="00086237">
        <w:t>Penamaan</w:t>
      </w:r>
      <w:proofErr w:type="spellEnd"/>
      <w:r w:rsidR="00086237">
        <w:t xml:space="preserve"> ID </w:t>
      </w:r>
      <w:proofErr w:type="spellStart"/>
      <w:r w:rsidR="00086237">
        <w:t>untuk</w:t>
      </w:r>
      <w:proofErr w:type="spellEnd"/>
      <w:r w:rsidR="00086237">
        <w:t xml:space="preserve"> UI</w:t>
      </w:r>
      <w:bookmarkEnd w:id="3"/>
    </w:p>
    <w:p w:rsidR="00A417D3" w:rsidRPr="00A417D3" w:rsidRDefault="00A417D3" w:rsidP="00A417D3"/>
    <w:p w:rsidR="00086237" w:rsidRDefault="00086237" w:rsidP="00086237">
      <w:pPr>
        <w:pStyle w:val="ListParagraph"/>
        <w:numPr>
          <w:ilvl w:val="0"/>
          <w:numId w:val="33"/>
        </w:numPr>
      </w:pPr>
      <w:proofErr w:type="spellStart"/>
      <w:r>
        <w:t>Semua</w:t>
      </w:r>
      <w:proofErr w:type="spellEnd"/>
      <w:r>
        <w:t xml:space="preserve"> </w:t>
      </w:r>
      <w:r w:rsidR="000B6DFA">
        <w:t>ID</w:t>
      </w:r>
      <w:r>
        <w:t xml:space="preserve"> </w:t>
      </w:r>
      <w:proofErr w:type="spellStart"/>
      <w:r>
        <w:t>untuk</w:t>
      </w:r>
      <w:proofErr w:type="spellEnd"/>
      <w:r>
        <w:t xml:space="preserve"> UI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3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UI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button ‘Save’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id ‘</w:t>
      </w:r>
      <w:proofErr w:type="spellStart"/>
      <w:r>
        <w:t>btn</w:t>
      </w:r>
      <w:proofErr w:type="spellEnd"/>
      <w:r>
        <w:t>-save’.</w:t>
      </w:r>
    </w:p>
    <w:p w:rsidR="00086237" w:rsidRDefault="00086237" w:rsidP="00086237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awalan-awalan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:rsidR="00251393" w:rsidRDefault="00251393" w:rsidP="0008623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086237" w:rsidTr="005B6170">
        <w:tc>
          <w:tcPr>
            <w:tcW w:w="4622" w:type="dxa"/>
            <w:shd w:val="clear" w:color="auto" w:fill="D9D9D9" w:themeFill="background1" w:themeFillShade="D9"/>
          </w:tcPr>
          <w:p w:rsidR="00086237" w:rsidRPr="005B6170" w:rsidRDefault="00324643" w:rsidP="00086237">
            <w:pPr>
              <w:rPr>
                <w:b/>
              </w:rPr>
            </w:pPr>
            <w:r w:rsidRPr="005B6170">
              <w:rPr>
                <w:b/>
              </w:rPr>
              <w:t>Widget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086237" w:rsidRPr="005B6170" w:rsidRDefault="00324643" w:rsidP="00086237">
            <w:pPr>
              <w:rPr>
                <w:b/>
              </w:rPr>
            </w:pPr>
            <w:proofErr w:type="spellStart"/>
            <w:r w:rsidRPr="005B6170">
              <w:rPr>
                <w:b/>
              </w:rPr>
              <w:t>Nama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Button</w:t>
            </w:r>
          </w:p>
        </w:tc>
        <w:tc>
          <w:tcPr>
            <w:tcW w:w="4623" w:type="dxa"/>
          </w:tcPr>
          <w:p w:rsidR="00086237" w:rsidRDefault="00324643" w:rsidP="00086237">
            <w:proofErr w:type="spellStart"/>
            <w:r>
              <w:t>btn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Textfield</w:t>
            </w:r>
            <w:proofErr w:type="spellEnd"/>
          </w:p>
        </w:tc>
        <w:tc>
          <w:tcPr>
            <w:tcW w:w="4623" w:type="dxa"/>
          </w:tcPr>
          <w:p w:rsidR="00086237" w:rsidRDefault="00324643" w:rsidP="00086237">
            <w:r>
              <w:t>txt</w:t>
            </w:r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Selectfield</w:t>
            </w:r>
            <w:proofErr w:type="spellEnd"/>
            <w:r>
              <w:t>/</w:t>
            </w:r>
            <w:proofErr w:type="spellStart"/>
            <w:r>
              <w:t>combofield</w:t>
            </w:r>
            <w:proofErr w:type="spellEnd"/>
            <w:r>
              <w:t>/</w:t>
            </w:r>
            <w:proofErr w:type="spellStart"/>
            <w:r>
              <w:t>combobox</w:t>
            </w:r>
            <w:proofErr w:type="spellEnd"/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cmb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Panel</w:t>
            </w:r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pnl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Div</w:t>
            </w:r>
            <w:proofErr w:type="spellEnd"/>
          </w:p>
        </w:tc>
        <w:tc>
          <w:tcPr>
            <w:tcW w:w="4623" w:type="dxa"/>
          </w:tcPr>
          <w:p w:rsidR="00086237" w:rsidRPr="00324643" w:rsidRDefault="00324643" w:rsidP="00086237">
            <w:r w:rsidRPr="00324643">
              <w:t>div</w:t>
            </w:r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Table</w:t>
            </w:r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tbl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Checkbox</w:t>
            </w:r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cbx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List</w:t>
            </w:r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lst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a/</w:t>
            </w:r>
            <w:proofErr w:type="spellStart"/>
            <w:r>
              <w:t>url</w:t>
            </w:r>
            <w:proofErr w:type="spellEnd"/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url</w:t>
            </w:r>
            <w:proofErr w:type="spellEnd"/>
          </w:p>
        </w:tc>
      </w:tr>
    </w:tbl>
    <w:p w:rsidR="00086237" w:rsidRDefault="00086237" w:rsidP="00086237"/>
    <w:p w:rsidR="00A417D3" w:rsidRPr="00A417D3" w:rsidRDefault="00275DC1" w:rsidP="00275DC1">
      <w:pPr>
        <w:pStyle w:val="Heading2"/>
      </w:pPr>
      <w:bookmarkStart w:id="4" w:name="_Toc505870467"/>
      <w:r>
        <w:t xml:space="preserve">1.2 </w:t>
      </w:r>
      <w:r w:rsidR="008F5F91">
        <w:t>Controller</w:t>
      </w:r>
      <w:bookmarkEnd w:id="4"/>
    </w:p>
    <w:p w:rsidR="00A417D3" w:rsidRPr="00A417D3" w:rsidRDefault="00A417D3" w:rsidP="00A417D3"/>
    <w:p w:rsidR="00BD0C6F" w:rsidRDefault="00A417D3" w:rsidP="00086237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</w:t>
      </w:r>
      <w:r w:rsidR="00BD0C6F">
        <w:t>atan</w:t>
      </w:r>
      <w:proofErr w:type="spellEnd"/>
      <w:r w:rsidR="00BD0C6F">
        <w:t xml:space="preserve"> controller </w:t>
      </w:r>
      <w:proofErr w:type="spellStart"/>
      <w:r w:rsidR="00BD0C6F">
        <w:t>terdapat</w:t>
      </w:r>
      <w:proofErr w:type="spellEnd"/>
      <w:r w:rsidR="00BD0C6F">
        <w:t xml:space="preserve"> 2 (</w:t>
      </w:r>
      <w:proofErr w:type="spellStart"/>
      <w:r w:rsidR="00BD0C6F">
        <w:t>dua</w:t>
      </w:r>
      <w:proofErr w:type="spellEnd"/>
      <w:r w:rsidR="00BD0C6F">
        <w:t xml:space="preserve">) type </w:t>
      </w:r>
      <w:proofErr w:type="gramStart"/>
      <w:r w:rsidR="00BD0C6F">
        <w:t>controller</w:t>
      </w:r>
      <w:proofErr w:type="gramEnd"/>
      <w:r w:rsidR="00BD0C6F">
        <w:t xml:space="preserve">, </w:t>
      </w:r>
      <w:proofErr w:type="spellStart"/>
      <w:r w:rsidR="00BD0C6F">
        <w:t>yaitu</w:t>
      </w:r>
      <w:proofErr w:type="spellEnd"/>
      <w:r w:rsidR="00BD0C6F">
        <w:t xml:space="preserve"> </w:t>
      </w:r>
      <w:proofErr w:type="spellStart"/>
      <w:r w:rsidR="00BD0C6F">
        <w:t>untuk</w:t>
      </w:r>
      <w:proofErr w:type="spellEnd"/>
      <w:r w:rsidR="00BD0C6F">
        <w:t xml:space="preserve"> data </w:t>
      </w:r>
      <w:proofErr w:type="spellStart"/>
      <w:r w:rsidR="00BD0C6F">
        <w:t>dan</w:t>
      </w:r>
      <w:proofErr w:type="spellEnd"/>
      <w:r w:rsidR="00BD0C6F">
        <w:t xml:space="preserve"> view.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dokumen</w:t>
      </w:r>
      <w:proofErr w:type="spellEnd"/>
      <w:r w:rsidR="00BD0C6F">
        <w:t xml:space="preserve"> </w:t>
      </w:r>
      <w:proofErr w:type="spellStart"/>
      <w:r w:rsidR="00BD0C6F">
        <w:t>ini</w:t>
      </w:r>
      <w:proofErr w:type="spellEnd"/>
      <w:r w:rsidR="00BD0C6F">
        <w:t xml:space="preserve"> </w:t>
      </w:r>
      <w:proofErr w:type="spellStart"/>
      <w:r w:rsidR="00BD0C6F">
        <w:t>untuk</w:t>
      </w:r>
      <w:proofErr w:type="spellEnd"/>
      <w:r w:rsidR="00BD0C6F">
        <w:t xml:space="preserve"> type yang data </w:t>
      </w:r>
      <w:proofErr w:type="spellStart"/>
      <w:proofErr w:type="gramStart"/>
      <w:r w:rsidR="00BD0C6F">
        <w:t>akan</w:t>
      </w:r>
      <w:proofErr w:type="spellEnd"/>
      <w:proofErr w:type="gramEnd"/>
      <w:r w:rsidR="00BD0C6F">
        <w:t xml:space="preserve"> </w:t>
      </w:r>
      <w:proofErr w:type="spellStart"/>
      <w:r w:rsidR="00BD0C6F">
        <w:t>kita</w:t>
      </w:r>
      <w:proofErr w:type="spellEnd"/>
      <w:r w:rsidR="00BD0C6F">
        <w:t xml:space="preserve"> </w:t>
      </w:r>
      <w:proofErr w:type="spellStart"/>
      <w:r w:rsidR="00BD0C6F">
        <w:t>beri</w:t>
      </w:r>
      <w:proofErr w:type="spellEnd"/>
      <w:r w:rsidR="00BD0C6F">
        <w:t xml:space="preserve"> </w:t>
      </w:r>
      <w:proofErr w:type="spellStart"/>
      <w:r w:rsidR="00BD0C6F">
        <w:t>tanda</w:t>
      </w:r>
      <w:proofErr w:type="spellEnd"/>
      <w:r w:rsidR="00BD0C6F">
        <w:t xml:space="preserve"> </w:t>
      </w:r>
      <w:r w:rsidR="00BD0C6F" w:rsidRPr="00420697">
        <w:rPr>
          <w:b/>
        </w:rPr>
        <w:t>API</w:t>
      </w:r>
      <w:r w:rsidR="00BD0C6F">
        <w:t xml:space="preserve"> </w:t>
      </w:r>
      <w:proofErr w:type="spellStart"/>
      <w:r w:rsidR="00BD0C6F">
        <w:t>pada</w:t>
      </w:r>
      <w:proofErr w:type="spellEnd"/>
      <w:r w:rsidR="00BD0C6F">
        <w:t xml:space="preserve"> table controller. Yang </w:t>
      </w:r>
      <w:proofErr w:type="spellStart"/>
      <w:r w:rsidR="00BD0C6F">
        <w:t>membedakan</w:t>
      </w:r>
      <w:proofErr w:type="spellEnd"/>
      <w:r w:rsidR="00BD0C6F">
        <w:t xml:space="preserve"> </w:t>
      </w:r>
      <w:proofErr w:type="spellStart"/>
      <w:r w:rsidR="00BD0C6F">
        <w:t>kedua</w:t>
      </w:r>
      <w:proofErr w:type="spellEnd"/>
      <w:r w:rsidR="00BD0C6F">
        <w:t xml:space="preserve"> controller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codingnya</w:t>
      </w:r>
      <w:proofErr w:type="spellEnd"/>
      <w:r w:rsidR="00BD0C6F">
        <w:t xml:space="preserve"> </w:t>
      </w:r>
      <w:proofErr w:type="spellStart"/>
      <w:r w:rsidR="00BD0C6F">
        <w:t>adalah</w:t>
      </w:r>
      <w:proofErr w:type="spellEnd"/>
      <w:r w:rsidR="00BD0C6F">
        <w:t xml:space="preserve"> </w:t>
      </w:r>
      <w:proofErr w:type="spellStart"/>
      <w:r w:rsidR="00BD0C6F">
        <w:t>kode</w:t>
      </w:r>
      <w:proofErr w:type="spellEnd"/>
      <w:r w:rsidR="00BD0C6F">
        <w:t xml:space="preserve"> </w:t>
      </w:r>
      <w:proofErr w:type="spellStart"/>
      <w:r w:rsidR="00BD0C6F">
        <w:t>awal</w:t>
      </w:r>
      <w:proofErr w:type="spellEnd"/>
      <w:r w:rsidR="00BD0C6F">
        <w:t xml:space="preserve">, </w:t>
      </w:r>
      <w:proofErr w:type="spellStart"/>
      <w:r w:rsidR="00BD0C6F">
        <w:t>seperti</w:t>
      </w:r>
      <w:proofErr w:type="spellEnd"/>
      <w:r w:rsidR="00BD0C6F">
        <w:t xml:space="preserve">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contoh</w:t>
      </w:r>
      <w:proofErr w:type="spellEnd"/>
      <w:r w:rsidR="00BD0C6F">
        <w:t xml:space="preserve"> </w:t>
      </w:r>
      <w:proofErr w:type="spellStart"/>
      <w:r w:rsidR="00BD0C6F">
        <w:t>berikut</w:t>
      </w:r>
      <w:proofErr w:type="spellEnd"/>
      <w:r w:rsidR="00BD0C6F">
        <w:t>:</w:t>
      </w:r>
    </w:p>
    <w:p w:rsidR="00DD1646" w:rsidRDefault="00DD1646" w:rsidP="00086237"/>
    <w:p w:rsidR="00DD1646" w:rsidRDefault="00DD1646" w:rsidP="00DD1646">
      <w:pPr>
        <w:pStyle w:val="Code"/>
        <w:framePr w:wrap="aroun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if ( ! defined('BASEPATH')) exit('No direct script access allowed');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proofErr w:type="gramStart"/>
      <w:r>
        <w:t>require</w:t>
      </w:r>
      <w:proofErr w:type="gramEnd"/>
      <w:r>
        <w:t xml:space="preserve"> APPPATH.'/libraries/</w:t>
      </w:r>
      <w:proofErr w:type="spellStart"/>
      <w:r>
        <w:t>REST_Controller.php</w:t>
      </w:r>
      <w:proofErr w:type="spellEnd"/>
      <w:r>
        <w:t>';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proofErr w:type="gramStart"/>
      <w:r>
        <w:t>class</w:t>
      </w:r>
      <w:proofErr w:type="gramEnd"/>
      <w:r>
        <w:t xml:space="preserve"> </w:t>
      </w:r>
      <w:proofErr w:type="spellStart"/>
      <w:r w:rsidR="00F64B6E">
        <w:t>sign_in</w:t>
      </w:r>
      <w:proofErr w:type="spellEnd"/>
      <w:r>
        <w:t xml:space="preserve"> extends </w:t>
      </w:r>
      <w:proofErr w:type="spellStart"/>
      <w:r>
        <w:t>REST_Controller</w:t>
      </w:r>
      <w:proofErr w:type="spellEnd"/>
      <w:r>
        <w:t xml:space="preserve"> {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 w:rsidR="00F64B6E">
        <w:t>sign_in</w:t>
      </w:r>
      <w:proofErr w:type="spellEnd"/>
      <w:r>
        <w:t>(){</w:t>
      </w:r>
    </w:p>
    <w:p w:rsidR="00DD1646" w:rsidRDefault="00DD1646" w:rsidP="00DD1646">
      <w:pPr>
        <w:pStyle w:val="Code"/>
        <w:framePr w:wrap="around"/>
      </w:pPr>
      <w:r>
        <w:tab/>
      </w:r>
      <w:r>
        <w:tab/>
        <w:t>parent::__</w:t>
      </w:r>
      <w:proofErr w:type="gramStart"/>
      <w:r>
        <w:t>construct(</w:t>
      </w:r>
      <w:proofErr w:type="gramEnd"/>
      <w:r>
        <w:t>);</w:t>
      </w:r>
    </w:p>
    <w:p w:rsidR="00DD1646" w:rsidRDefault="00DD1646" w:rsidP="00DD1646">
      <w:pPr>
        <w:pStyle w:val="Code"/>
        <w:framePr w:wrap="around"/>
      </w:pPr>
      <w:r>
        <w:tab/>
      </w:r>
      <w:r>
        <w:tab/>
        <w:t>$this-&gt;load-&gt;</w:t>
      </w:r>
      <w:proofErr w:type="gramStart"/>
      <w:r>
        <w:t>model(</w:t>
      </w:r>
      <w:proofErr w:type="gramEnd"/>
      <w:r>
        <w:t>array('</w:t>
      </w:r>
      <w:proofErr w:type="spellStart"/>
      <w:r w:rsidR="00F64B6E">
        <w:t>sign_in</w:t>
      </w:r>
      <w:r>
        <w:t>_model</w:t>
      </w:r>
      <w:proofErr w:type="spellEnd"/>
      <w:r>
        <w:t>'));</w:t>
      </w:r>
      <w:r>
        <w:tab/>
      </w:r>
      <w:r w:rsidR="00F64B6E" w:rsidRPr="00420697">
        <w:rPr>
          <w:color w:val="7F7F7F" w:themeColor="text1" w:themeTint="80"/>
        </w:rPr>
        <w:t xml:space="preserve">//load model yang </w:t>
      </w:r>
      <w:proofErr w:type="spellStart"/>
      <w:r w:rsidR="00F64B6E" w:rsidRPr="00420697">
        <w:rPr>
          <w:color w:val="7F7F7F" w:themeColor="text1" w:themeTint="80"/>
        </w:rPr>
        <w:t>digunakan</w:t>
      </w:r>
      <w:proofErr w:type="spellEnd"/>
    </w:p>
    <w:p w:rsidR="00886B47" w:rsidRDefault="00DD1646" w:rsidP="00DD1646">
      <w:pPr>
        <w:pStyle w:val="Code"/>
        <w:framePr w:wrap="around"/>
      </w:pPr>
      <w:r>
        <w:tab/>
        <w:t>}</w:t>
      </w:r>
      <w:r w:rsidR="00BD0C6F">
        <w:t xml:space="preserve"> </w:t>
      </w:r>
    </w:p>
    <w:p w:rsidR="008F5F91" w:rsidRDefault="00245DE9" w:rsidP="00245DE9">
      <w:pPr>
        <w:pStyle w:val="codetitle"/>
      </w:pPr>
      <w:r>
        <w:t xml:space="preserve">Code 1.2.1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class API</w:t>
      </w:r>
    </w:p>
    <w:p w:rsidR="00245DE9" w:rsidRDefault="00245DE9" w:rsidP="00245DE9">
      <w:pPr>
        <w:pStyle w:val="codetitle"/>
      </w:pPr>
    </w:p>
    <w:p w:rsidR="00420697" w:rsidRDefault="00420697" w:rsidP="00086237">
      <w:pPr>
        <w:rPr>
          <w:rStyle w:val="CodeChar"/>
        </w:rPr>
      </w:pPr>
      <w:proofErr w:type="spellStart"/>
      <w:r>
        <w:t>Contoh</w:t>
      </w:r>
      <w:proofErr w:type="spellEnd"/>
      <w:r>
        <w:t xml:space="preserve"> </w:t>
      </w:r>
      <w:r w:rsidRPr="00420697">
        <w:rPr>
          <w:lang w:val="id-ID"/>
        </w:rPr>
        <w:t>kode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controller extends </w:t>
      </w:r>
      <w:proofErr w:type="spellStart"/>
      <w:r>
        <w:t>dari</w:t>
      </w:r>
      <w:proofErr w:type="spellEnd"/>
      <w:r>
        <w:t xml:space="preserve"> class </w:t>
      </w:r>
      <w:r w:rsidRPr="00420697">
        <w:rPr>
          <w:lang w:val="id-ID"/>
        </w:rPr>
        <w:t>CI_Controller</w:t>
      </w:r>
      <w:r>
        <w:t xml:space="preserve"> di </w:t>
      </w:r>
      <w:proofErr w:type="spellStart"/>
      <w:r>
        <w:t>ganti</w:t>
      </w:r>
      <w:proofErr w:type="spellEnd"/>
      <w:r>
        <w:t xml:space="preserve"> </w:t>
      </w:r>
      <w:r w:rsidRPr="00420697">
        <w:rPr>
          <w:lang w:val="id-ID"/>
        </w:rPr>
        <w:t>dengan</w:t>
      </w:r>
      <w:r>
        <w:t xml:space="preserve"> </w:t>
      </w:r>
      <w:proofErr w:type="spellStart"/>
      <w:r>
        <w:t>REST_Controller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class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420697">
        <w:rPr>
          <w:rStyle w:val="CodeChar"/>
        </w:rPr>
        <w:t>require APPPATH.'/libraries/</w:t>
      </w:r>
      <w:proofErr w:type="spellStart"/>
      <w:r w:rsidRPr="00420697">
        <w:rPr>
          <w:rStyle w:val="CodeChar"/>
        </w:rPr>
        <w:t>REST_Controller.php</w:t>
      </w:r>
      <w:proofErr w:type="spellEnd"/>
      <w:r w:rsidRPr="00420697">
        <w:rPr>
          <w:rStyle w:val="CodeChar"/>
        </w:rPr>
        <w:t>';</w:t>
      </w:r>
    </w:p>
    <w:p w:rsidR="005E41EE" w:rsidRDefault="005E41EE" w:rsidP="00086237">
      <w:pPr>
        <w:rPr>
          <w:rStyle w:val="CodeChar"/>
        </w:rPr>
      </w:pPr>
    </w:p>
    <w:p w:rsidR="005E41EE" w:rsidRDefault="005E41EE" w:rsidP="005E41EE">
      <w:r>
        <w:lastRenderedPageBreak/>
        <w:tab/>
        <w:t xml:space="preserve">Controller API REST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format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pun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echo </w:t>
      </w:r>
      <w:proofErr w:type="spellStart"/>
      <w:r>
        <w:t>atau</w:t>
      </w:r>
      <w:proofErr w:type="spellEnd"/>
      <w:r>
        <w:t xml:space="preserve"> print data </w:t>
      </w:r>
      <w:proofErr w:type="spellStart"/>
      <w:r>
        <w:t>berupa</w:t>
      </w:r>
      <w:proofErr w:type="spellEnd"/>
      <w:r>
        <w:t xml:space="preserve"> text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E41EE" w:rsidRDefault="005E41EE" w:rsidP="005E41EE"/>
    <w:p w:rsidR="005E41EE" w:rsidRDefault="005E41EE" w:rsidP="00886B47">
      <w:pPr>
        <w:pStyle w:val="Code"/>
        <w:framePr w:wrap="around"/>
      </w:pPr>
      <w:proofErr w:type="gramStart"/>
      <w:r>
        <w:t>fun</w:t>
      </w:r>
      <w:r w:rsidR="00886B47">
        <w:t>ction</w:t>
      </w:r>
      <w:proofErr w:type="gramEnd"/>
      <w:r w:rsidR="00886B47">
        <w:t xml:space="preserve"> </w:t>
      </w:r>
      <w:proofErr w:type="spellStart"/>
      <w:r w:rsidR="00886B47">
        <w:t>users_get</w:t>
      </w:r>
      <w:proofErr w:type="spellEnd"/>
      <w:r w:rsidR="00886B47">
        <w:t>(</w:t>
      </w:r>
      <w:r>
        <w:t>){</w:t>
      </w:r>
    </w:p>
    <w:p w:rsidR="005E41EE" w:rsidRDefault="00886B47" w:rsidP="005E41EE">
      <w:pPr>
        <w:pStyle w:val="Code"/>
        <w:framePr w:wrap="around"/>
      </w:pPr>
      <w:r>
        <w:tab/>
      </w:r>
      <w:r w:rsidR="005E41EE">
        <w:t>$result = $this-&gt;</w:t>
      </w:r>
      <w:proofErr w:type="spellStart"/>
      <w:r>
        <w:t>users</w:t>
      </w:r>
      <w:r w:rsidR="005E41EE">
        <w:t>_model</w:t>
      </w:r>
      <w:proofErr w:type="spellEnd"/>
      <w:r w:rsidR="005E41EE">
        <w:t>-&gt;</w:t>
      </w:r>
      <w:proofErr w:type="spellStart"/>
      <w:r w:rsidR="005E41EE">
        <w:t>get_</w:t>
      </w:r>
      <w:proofErr w:type="gramStart"/>
      <w:r>
        <w:t>users</w:t>
      </w:r>
      <w:proofErr w:type="spellEnd"/>
      <w:r w:rsidR="005E41EE">
        <w:t>(</w:t>
      </w:r>
      <w:proofErr w:type="gramEnd"/>
      <w:r w:rsidR="005E41EE">
        <w:t>);</w:t>
      </w:r>
    </w:p>
    <w:p w:rsidR="005E41EE" w:rsidRDefault="005E41EE" w:rsidP="005E41EE">
      <w:pPr>
        <w:pStyle w:val="Code"/>
        <w:framePr w:wrap="around"/>
      </w:pPr>
      <w:r>
        <w:tab/>
      </w:r>
      <w:proofErr w:type="gramStart"/>
      <w:r>
        <w:t>if(</w:t>
      </w:r>
      <w:proofErr w:type="gramEnd"/>
      <w:r>
        <w:t>count($result) == 0)</w:t>
      </w:r>
    </w:p>
    <w:p w:rsidR="005E41EE" w:rsidRDefault="00886B47" w:rsidP="005E41EE">
      <w:pPr>
        <w:pStyle w:val="Code"/>
        <w:framePr w:wrap="around"/>
      </w:pPr>
      <w:r>
        <w:tab/>
      </w:r>
      <w:r w:rsidR="005E41EE">
        <w:tab/>
        <w:t>$this-&gt;</w:t>
      </w:r>
      <w:proofErr w:type="gramStart"/>
      <w:r w:rsidR="005E41EE">
        <w:t>response(</w:t>
      </w:r>
      <w:proofErr w:type="gramEnd"/>
      <w:r w:rsidR="005E41EE">
        <w:t>array(), 200);</w:t>
      </w:r>
    </w:p>
    <w:p w:rsidR="005E41EE" w:rsidRDefault="005E41EE" w:rsidP="005E41EE">
      <w:pPr>
        <w:pStyle w:val="Code"/>
        <w:framePr w:wrap="around"/>
      </w:pPr>
      <w:r>
        <w:tab/>
      </w:r>
      <w:proofErr w:type="gramStart"/>
      <w:r>
        <w:t>else</w:t>
      </w:r>
      <w:proofErr w:type="gramEnd"/>
    </w:p>
    <w:p w:rsidR="005E41EE" w:rsidRDefault="005E41EE" w:rsidP="00886B47">
      <w:pPr>
        <w:pStyle w:val="Code"/>
        <w:framePr w:wrap="around"/>
      </w:pPr>
      <w:r>
        <w:tab/>
      </w:r>
      <w:r w:rsidR="00886B47">
        <w:tab/>
      </w:r>
      <w:r>
        <w:t>$this-&gt;</w:t>
      </w:r>
      <w:proofErr w:type="gramStart"/>
      <w:r>
        <w:t>response(</w:t>
      </w:r>
      <w:proofErr w:type="gramEnd"/>
      <w:r>
        <w:t>$result);</w:t>
      </w:r>
    </w:p>
    <w:p w:rsidR="005E41EE" w:rsidRDefault="005E41EE" w:rsidP="005E41EE">
      <w:pPr>
        <w:pStyle w:val="Code"/>
        <w:framePr w:wrap="around"/>
      </w:pPr>
      <w:r>
        <w:t>}</w:t>
      </w:r>
    </w:p>
    <w:p w:rsidR="005E41EE" w:rsidRDefault="001A1E49" w:rsidP="001A1E49">
      <w:pPr>
        <w:pStyle w:val="codetitle"/>
        <w:rPr>
          <w:rStyle w:val="Strong"/>
        </w:rPr>
      </w:pPr>
      <w:r w:rsidRPr="001A1E49">
        <w:rPr>
          <w:rStyle w:val="Strong"/>
        </w:rPr>
        <w:t xml:space="preserve">Code </w:t>
      </w:r>
      <w:r w:rsidR="00245DE9">
        <w:rPr>
          <w:rStyle w:val="Strong"/>
        </w:rPr>
        <w:t>1.2.2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fungsi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controller API</w:t>
      </w:r>
    </w:p>
    <w:p w:rsidR="001A1E49" w:rsidRPr="001A1E49" w:rsidRDefault="001A1E49" w:rsidP="001A1E49">
      <w:pPr>
        <w:jc w:val="center"/>
        <w:rPr>
          <w:rStyle w:val="Strong"/>
        </w:rPr>
      </w:pPr>
    </w:p>
    <w:p w:rsidR="00886B47" w:rsidRDefault="00886B47" w:rsidP="007C1191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controller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user </w:t>
      </w:r>
      <w:proofErr w:type="spellStart"/>
      <w:r>
        <w:t>dengan</w:t>
      </w:r>
      <w:proofErr w:type="spellEnd"/>
      <w:r>
        <w:t xml:space="preserve"> REST API controller</w:t>
      </w:r>
      <w:r w:rsidR="00EB3116">
        <w:t xml:space="preserve">, data user </w:t>
      </w:r>
      <w:proofErr w:type="spellStart"/>
      <w:r w:rsidR="00EB3116">
        <w:t>sendiri</w:t>
      </w:r>
      <w:proofErr w:type="spellEnd"/>
      <w:r w:rsidR="00EB3116">
        <w:t xml:space="preserve"> </w:t>
      </w:r>
      <w:proofErr w:type="spellStart"/>
      <w:r w:rsidR="00EB3116">
        <w:t>ada</w:t>
      </w:r>
      <w:proofErr w:type="spellEnd"/>
      <w:r w:rsidR="00EB3116">
        <w:t xml:space="preserve"> </w:t>
      </w:r>
      <w:proofErr w:type="spellStart"/>
      <w:r w:rsidR="00EB3116">
        <w:t>pada</w:t>
      </w:r>
      <w:proofErr w:type="spellEnd"/>
      <w:r w:rsidR="00EB3116">
        <w:t xml:space="preserve"> variable </w:t>
      </w:r>
      <w:r w:rsidR="00EB3116" w:rsidRPr="00EB3116">
        <w:rPr>
          <w:rStyle w:val="CodeChar"/>
        </w:rPr>
        <w:t>$result</w:t>
      </w:r>
      <w:r w:rsidR="00EB3116">
        <w:t xml:space="preserve"> yang </w:t>
      </w:r>
      <w:proofErr w:type="spellStart"/>
      <w:r w:rsidR="00EB3116">
        <w:t>berupa</w:t>
      </w:r>
      <w:proofErr w:type="spellEnd"/>
      <w:r w:rsidR="00EB3116">
        <w:t xml:space="preserve"> array/object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r w:rsidRPr="00886B47">
        <w:rPr>
          <w:b/>
          <w:color w:val="0066FF"/>
        </w:rPr>
        <w:t>www.web.com/index.php/m_user/users</w:t>
      </w:r>
      <w:r w:rsidRPr="00886B47">
        <w:rPr>
          <w:color w:val="548DD4" w:themeColor="text2" w:themeTint="99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Pr="00886B47">
        <w:rPr>
          <w:b/>
          <w:color w:val="0066FF"/>
        </w:rPr>
        <w:t>index.php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m_user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users</w:t>
      </w:r>
      <w:r>
        <w:rPr>
          <w:b/>
          <w:color w:val="0066FF"/>
        </w:rPr>
        <w:t>.json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86B47">
        <w:rPr>
          <w:b/>
          <w:color w:val="0066FF"/>
        </w:rPr>
        <w:t>index.php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m_user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users</w:t>
      </w:r>
      <w:r>
        <w:rPr>
          <w:b/>
          <w:color w:val="0066FF"/>
        </w:rPr>
        <w:t>.jsonp?callback</w:t>
      </w:r>
      <w:proofErr w:type="spellEnd"/>
      <w:r>
        <w:rPr>
          <w:b/>
          <w:color w:val="0066FF"/>
        </w:rPr>
        <w:t>=</w:t>
      </w:r>
      <w:proofErr w:type="spellStart"/>
      <w:r>
        <w:rPr>
          <w:b/>
          <w:color w:val="0066FF"/>
        </w:rPr>
        <w:t>fncallback</w:t>
      </w:r>
      <w:proofErr w:type="spellEnd"/>
      <w:r>
        <w:rPr>
          <w:b/>
          <w:color w:val="0066FF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jsonp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="00A733A2">
        <w:t>mengubah</w:t>
      </w:r>
      <w:proofErr w:type="spellEnd"/>
      <w:r w:rsidR="00A733A2">
        <w:t>/</w:t>
      </w:r>
      <w:proofErr w:type="spellStart"/>
      <w:r w:rsidR="00A733A2">
        <w:t>menambah</w:t>
      </w:r>
      <w:proofErr w:type="spellEnd"/>
      <w:r w:rsidR="00A733A2">
        <w:t xml:space="preserve"> </w:t>
      </w:r>
      <w:proofErr w:type="spellStart"/>
      <w:r w:rsidR="00A733A2">
        <w:t>kode</w:t>
      </w:r>
      <w:proofErr w:type="spellEnd"/>
      <w:r w:rsidR="00A733A2">
        <w:t xml:space="preserve"> yang </w:t>
      </w:r>
      <w:proofErr w:type="spellStart"/>
      <w:r w:rsidR="00A733A2">
        <w:t>ada</w:t>
      </w:r>
      <w:proofErr w:type="spellEnd"/>
      <w:r w:rsidR="00A733A2">
        <w:t xml:space="preserve">, </w:t>
      </w:r>
      <w:proofErr w:type="spellStart"/>
      <w:r w:rsidR="00A733A2">
        <w:t>b</w:t>
      </w:r>
      <w:r>
        <w:t>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xml,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r w:rsidR="00A733A2">
        <w:t xml:space="preserve">type </w:t>
      </w:r>
      <w:proofErr w:type="spellStart"/>
      <w:r w:rsidR="00A733A2">
        <w:t>nya</w:t>
      </w:r>
      <w:proofErr w:type="spellEnd"/>
      <w:r w:rsidR="00A733A2">
        <w:t xml:space="preserve"> </w:t>
      </w:r>
      <w:proofErr w:type="spellStart"/>
      <w:r w:rsidR="00A733A2">
        <w:t>dengan</w:t>
      </w:r>
      <w:proofErr w:type="spellEnd"/>
      <w:r w:rsidR="00A733A2">
        <w:t xml:space="preserve"> xml.</w:t>
      </w:r>
    </w:p>
    <w:p w:rsidR="007C1191" w:rsidRDefault="007C1191" w:rsidP="007C1191">
      <w:pPr>
        <w:ind w:firstLine="720"/>
      </w:pPr>
    </w:p>
    <w:p w:rsidR="007C1191" w:rsidRDefault="007C1191" w:rsidP="007C1191">
      <w:pPr>
        <w:ind w:firstLine="720"/>
      </w:pP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(7) format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CB1956">
        <w:t>disupport</w:t>
      </w:r>
      <w:proofErr w:type="spellEnd"/>
      <w:r>
        <w:t xml:space="preserve">, format-format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C1191" w:rsidRDefault="007C1191" w:rsidP="007C1191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7C1191" w:rsidTr="007C1191">
        <w:tc>
          <w:tcPr>
            <w:tcW w:w="4622" w:type="dxa"/>
            <w:shd w:val="clear" w:color="auto" w:fill="595959" w:themeFill="text1" w:themeFillTint="A6"/>
          </w:tcPr>
          <w:p w:rsidR="007C1191" w:rsidRPr="007C1191" w:rsidRDefault="007C1191" w:rsidP="007C1191">
            <w:pPr>
              <w:rPr>
                <w:b/>
                <w:color w:val="FFFFFF" w:themeColor="background1"/>
              </w:rPr>
            </w:pPr>
            <w:r w:rsidRPr="007C1191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4623" w:type="dxa"/>
            <w:shd w:val="clear" w:color="auto" w:fill="595959" w:themeFill="text1" w:themeFillTint="A6"/>
          </w:tcPr>
          <w:p w:rsidR="007C1191" w:rsidRPr="007C1191" w:rsidRDefault="007C1191" w:rsidP="007C119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.xml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XML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json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JSON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jsonp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JSONP, </w:t>
            </w:r>
            <w:proofErr w:type="spellStart"/>
            <w:r>
              <w:t>dengan</w:t>
            </w:r>
            <w:proofErr w:type="spellEnd"/>
            <w:r>
              <w:t xml:space="preserve"> parameter callback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.serialized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serialized PHP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PHP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.html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HTML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CSV</w:t>
            </w:r>
          </w:p>
        </w:tc>
      </w:tr>
    </w:tbl>
    <w:p w:rsidR="007C1191" w:rsidRDefault="00245DE9" w:rsidP="00245DE9">
      <w:pPr>
        <w:pStyle w:val="codetitle"/>
      </w:pPr>
      <w:r>
        <w:t>Table 1.2.1 Table format REST API</w:t>
      </w:r>
    </w:p>
    <w:p w:rsidR="00245DE9" w:rsidRDefault="00245DE9" w:rsidP="00245DE9"/>
    <w:p w:rsidR="001A1E49" w:rsidRDefault="001A1E49" w:rsidP="007C1191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008F7E92" w:rsidRPr="008F7E92">
        <w:rPr>
          <w:b/>
        </w:rPr>
        <w:t>Code 1.2.2</w:t>
      </w:r>
      <w:r>
        <w:t xml:space="preserve"> </w:t>
      </w:r>
      <w:proofErr w:type="spellStart"/>
      <w:r w:rsidR="008F7E92">
        <w:t>juga</w:t>
      </w:r>
      <w:proofErr w:type="spellEnd"/>
      <w:r w:rsidR="008F7E92">
        <w:t xml:space="preserve"> </w:t>
      </w:r>
      <w:proofErr w:type="spell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perbedaan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penamaan</w:t>
      </w:r>
      <w:proofErr w:type="spell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, </w:t>
      </w:r>
      <w:proofErr w:type="spellStart"/>
      <w:r w:rsidR="008F7E92">
        <w:t>yaitu</w:t>
      </w:r>
      <w:proofErr w:type="spellEnd"/>
      <w:r w:rsidR="008F7E92">
        <w:t xml:space="preserve"> </w:t>
      </w:r>
      <w:proofErr w:type="spellStart"/>
      <w:r w:rsidR="008F7E92">
        <w:t>adanya</w:t>
      </w:r>
      <w:proofErr w:type="spellEnd"/>
      <w:r w:rsidR="008F7E92">
        <w:t xml:space="preserve"> </w:t>
      </w:r>
      <w:proofErr w:type="spellStart"/>
      <w:r w:rsidR="008F7E92">
        <w:t>tambahan</w:t>
      </w:r>
      <w:proofErr w:type="spellEnd"/>
      <w:r w:rsidR="008F7E92">
        <w:t xml:space="preserve"> </w:t>
      </w:r>
      <w:r w:rsidR="008F7E92" w:rsidRPr="008F7E92">
        <w:rPr>
          <w:b/>
        </w:rPr>
        <w:t>_get</w:t>
      </w:r>
      <w:r w:rsidR="008F7E92">
        <w:t xml:space="preserve"> </w:t>
      </w:r>
      <w:proofErr w:type="spellStart"/>
      <w:r w:rsidR="008F7E92">
        <w:t>pada</w:t>
      </w:r>
      <w:proofErr w:type="spellEnd"/>
      <w:r w:rsidR="008F7E92">
        <w:t xml:space="preserve"> </w:t>
      </w:r>
      <w:proofErr w:type="spellStart"/>
      <w:proofErr w:type="gramStart"/>
      <w:r w:rsidR="008F7E92">
        <w:t>nama</w:t>
      </w:r>
      <w:proofErr w:type="spellEnd"/>
      <w:proofErr w:type="gram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. </w:t>
      </w:r>
      <w:proofErr w:type="gramStart"/>
      <w:r w:rsidR="008F7E92">
        <w:t xml:space="preserve">Hal </w:t>
      </w:r>
      <w:proofErr w:type="spellStart"/>
      <w:r w:rsidR="008F7E92">
        <w:t>ini</w:t>
      </w:r>
      <w:proofErr w:type="spellEnd"/>
      <w:r w:rsidR="008F7E92">
        <w:t xml:space="preserve"> </w:t>
      </w:r>
      <w:proofErr w:type="spellStart"/>
      <w:r w:rsidR="008F7E92">
        <w:t>merupakan</w:t>
      </w:r>
      <w:proofErr w:type="spellEnd"/>
      <w:r w:rsidR="008F7E92">
        <w:t xml:space="preserve"> type yang </w:t>
      </w:r>
      <w:proofErr w:type="spellStart"/>
      <w:r w:rsidR="008F7E92">
        <w:t>bisa</w:t>
      </w:r>
      <w:proofErr w:type="spellEnd"/>
      <w:r w:rsidR="008F7E92">
        <w:t xml:space="preserve"> </w:t>
      </w:r>
      <w:proofErr w:type="spellStart"/>
      <w:r w:rsidR="008F7E92">
        <w:t>digunakan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mengakses</w:t>
      </w:r>
      <w:proofErr w:type="spell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 </w:t>
      </w:r>
      <w:proofErr w:type="spellStart"/>
      <w:r w:rsidR="008F7E92">
        <w:t>tersebut</w:t>
      </w:r>
      <w:proofErr w:type="spellEnd"/>
      <w:r w:rsidR="008F7E92">
        <w:t xml:space="preserve">, </w:t>
      </w:r>
      <w:proofErr w:type="spellStart"/>
      <w:r w:rsidR="008F7E92">
        <w:t>dimana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mengaksesnya</w:t>
      </w:r>
      <w:proofErr w:type="spellEnd"/>
      <w:r w:rsidR="008F7E92">
        <w:t xml:space="preserve"> </w:t>
      </w:r>
      <w:proofErr w:type="spellStart"/>
      <w:r w:rsidR="008F7E92">
        <w:t>harus</w:t>
      </w:r>
      <w:proofErr w:type="spellEnd"/>
      <w:r w:rsidR="008F7E92">
        <w:t xml:space="preserve"> </w:t>
      </w:r>
      <w:proofErr w:type="spellStart"/>
      <w:r w:rsidR="008F7E92">
        <w:t>menggunakan</w:t>
      </w:r>
      <w:proofErr w:type="spellEnd"/>
      <w:r w:rsidR="008F7E92">
        <w:t xml:space="preserve"> </w:t>
      </w:r>
      <w:r w:rsidR="008F7E92" w:rsidRPr="008F7E92">
        <w:rPr>
          <w:b/>
        </w:rPr>
        <w:t>METHOD GET</w:t>
      </w:r>
      <w:r w:rsidR="008F7E92">
        <w:t>.</w:t>
      </w:r>
      <w:proofErr w:type="gramEnd"/>
      <w:r w:rsidR="008F7E92">
        <w:t xml:space="preserve"> </w:t>
      </w:r>
      <w:proofErr w:type="spellStart"/>
      <w:proofErr w:type="gram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empat</w:t>
      </w:r>
      <w:proofErr w:type="spellEnd"/>
      <w:r w:rsidR="008F7E92">
        <w:t xml:space="preserve"> (4) method yang </w:t>
      </w:r>
      <w:proofErr w:type="spellStart"/>
      <w:r w:rsidR="008F7E92">
        <w:t>dapat</w:t>
      </w:r>
      <w:proofErr w:type="spellEnd"/>
      <w:r w:rsidR="008F7E92">
        <w:t xml:space="preserve"> </w:t>
      </w:r>
      <w:proofErr w:type="spellStart"/>
      <w:r w:rsidR="008F7E92">
        <w:t>digunakan</w:t>
      </w:r>
      <w:proofErr w:type="spellEnd"/>
      <w:r w:rsidR="008F7E92">
        <w:t xml:space="preserve">, </w:t>
      </w:r>
      <w:proofErr w:type="spellStart"/>
      <w:r w:rsidR="008F7E92">
        <w:t>seperti</w:t>
      </w:r>
      <w:proofErr w:type="spellEnd"/>
      <w:r w:rsidR="008F7E92">
        <w:t xml:space="preserve"> </w:t>
      </w:r>
      <w:proofErr w:type="spell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pada</w:t>
      </w:r>
      <w:proofErr w:type="spellEnd"/>
      <w:r w:rsidR="008F7E92">
        <w:t xml:space="preserve"> </w:t>
      </w:r>
      <w:proofErr w:type="spellStart"/>
      <w:r w:rsidR="008F7E92">
        <w:t>tabel</w:t>
      </w:r>
      <w:proofErr w:type="spellEnd"/>
      <w:r w:rsidR="008F7E92">
        <w:t xml:space="preserve"> </w:t>
      </w:r>
      <w:proofErr w:type="spellStart"/>
      <w:r w:rsidR="008F7E92">
        <w:t>berikut</w:t>
      </w:r>
      <w:proofErr w:type="spellEnd"/>
      <w:r w:rsidR="008F7E92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F7E92" w:rsidTr="008F7E92">
        <w:tc>
          <w:tcPr>
            <w:tcW w:w="4622" w:type="dxa"/>
            <w:shd w:val="clear" w:color="auto" w:fill="595959" w:themeFill="text1" w:themeFillTint="A6"/>
          </w:tcPr>
          <w:p w:rsidR="008F7E92" w:rsidRPr="008F7E92" w:rsidRDefault="008F7E92" w:rsidP="007C1191">
            <w:pPr>
              <w:rPr>
                <w:b/>
                <w:color w:val="FFFFFF" w:themeColor="background1"/>
              </w:rPr>
            </w:pPr>
            <w:r w:rsidRPr="008F7E92">
              <w:rPr>
                <w:b/>
                <w:color w:val="FFFFFF" w:themeColor="background1"/>
              </w:rPr>
              <w:lastRenderedPageBreak/>
              <w:t>Method</w:t>
            </w:r>
          </w:p>
        </w:tc>
        <w:tc>
          <w:tcPr>
            <w:tcW w:w="4623" w:type="dxa"/>
            <w:shd w:val="clear" w:color="auto" w:fill="595959" w:themeFill="text1" w:themeFillTint="A6"/>
          </w:tcPr>
          <w:p w:rsidR="008F7E92" w:rsidRPr="008F7E92" w:rsidRDefault="008F7E92" w:rsidP="007C1191">
            <w:pPr>
              <w:rPr>
                <w:b/>
                <w:color w:val="FFFFFF" w:themeColor="background1"/>
              </w:rPr>
            </w:pPr>
            <w:r w:rsidRPr="008F7E92">
              <w:rPr>
                <w:b/>
                <w:color w:val="FFFFFF" w:themeColor="background1"/>
              </w:rPr>
              <w:t>Description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GET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data/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POST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mebuat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mengupdatenya</w:t>
            </w:r>
            <w:proofErr w:type="spellEnd"/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PUT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POST, </w:t>
            </w:r>
            <w:proofErr w:type="spellStart"/>
            <w:r>
              <w:t>perbedaannya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lama </w:t>
            </w:r>
            <w:proofErr w:type="spellStart"/>
            <w:r>
              <w:t>akan</w:t>
            </w:r>
            <w:proofErr w:type="spellEnd"/>
            <w:r>
              <w:t xml:space="preserve"> di overwrite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DELETE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</w:tc>
      </w:tr>
    </w:tbl>
    <w:p w:rsidR="00603AE5" w:rsidRDefault="001848B3" w:rsidP="00B808AC">
      <w:pPr>
        <w:pStyle w:val="codetitle"/>
      </w:pPr>
      <w:proofErr w:type="spellStart"/>
      <w:r>
        <w:t>Tabel</w:t>
      </w:r>
      <w:proofErr w:type="spellEnd"/>
      <w:r>
        <w:t xml:space="preserve"> 1.2.2 </w:t>
      </w:r>
      <w:proofErr w:type="spellStart"/>
      <w:r>
        <w:t>Tabel</w:t>
      </w:r>
      <w:proofErr w:type="spellEnd"/>
      <w:r>
        <w:t xml:space="preserve"> REST method</w:t>
      </w:r>
    </w:p>
    <w:p w:rsidR="00D84E19" w:rsidRDefault="007D3A9C" w:rsidP="00603AE5">
      <w:r>
        <w:t xml:space="preserve"> </w:t>
      </w:r>
    </w:p>
    <w:p w:rsidR="00D84E19" w:rsidRDefault="00D84E19" w:rsidP="00603AE5">
      <w:r>
        <w:tab/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selain</w:t>
      </w:r>
      <w:proofErr w:type="spellEnd"/>
      <w:r>
        <w:t xml:space="preserve"> API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constructor </w:t>
      </w:r>
      <w:proofErr w:type="spellStart"/>
      <w:r>
        <w:t>nya</w:t>
      </w:r>
      <w:proofErr w:type="spellEnd"/>
      <w:r>
        <w:t>.</w:t>
      </w:r>
      <w:proofErr w:type="gramEnd"/>
    </w:p>
    <w:p w:rsidR="00D84E19" w:rsidRDefault="00D84E19" w:rsidP="00603AE5"/>
    <w:p w:rsidR="00D84E19" w:rsidRDefault="00D84E19" w:rsidP="00D84E19">
      <w:pPr>
        <w:pStyle w:val="Code"/>
        <w:framePr w:wrap="around"/>
      </w:pPr>
      <w:r>
        <w:t>/*plugin system*/</w:t>
      </w:r>
    </w:p>
    <w:p w:rsidR="00D84E19" w:rsidRDefault="00D84E19" w:rsidP="00D84E19">
      <w:pPr>
        <w:pStyle w:val="Code"/>
        <w:framePr w:wrap="around"/>
      </w:pPr>
      <w:r>
        <w:t>$this-&gt;load-&gt;</w:t>
      </w:r>
      <w:proofErr w:type="gramStart"/>
      <w:r>
        <w:t>helper(</w:t>
      </w:r>
      <w:proofErr w:type="gramEnd"/>
      <w:r>
        <w:t>'directory');</w:t>
      </w: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$this-&gt;router-&gt;fetch_class()."/"</w:t>
      </w:r>
      <w:proofErr w:type="gramStart"/>
      <w:r>
        <w:t>.$</w:t>
      </w:r>
      <w:proofErr w:type="gramEnd"/>
      <w:r>
        <w:t>this-&gt;router-&gt;fetch_method()=="base/load"){</w:t>
      </w:r>
    </w:p>
    <w:p w:rsidR="00D84E19" w:rsidRDefault="00D84E19" w:rsidP="00D84E19">
      <w:pPr>
        <w:pStyle w:val="Code"/>
        <w:framePr w:wrap="around"/>
      </w:pPr>
      <w:r>
        <w:tab/>
        <w:t xml:space="preserve">$libraries = </w:t>
      </w:r>
      <w:proofErr w:type="spellStart"/>
      <w:r>
        <w:t>directory_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APPPATH."</w:t>
      </w:r>
      <w:proofErr w:type="gramStart"/>
      <w:r>
        <w:t>libraries</w:t>
      </w:r>
      <w:proofErr w:type="spellEnd"/>
      <w:proofErr w:type="gramEnd"/>
      <w:r>
        <w:t>/".</w:t>
      </w:r>
      <w:proofErr w:type="spellStart"/>
      <w:r>
        <w:t>get_class</w:t>
      </w:r>
      <w:proofErr w:type="spellEnd"/>
      <w:r>
        <w:t>($this)."/index", 1, TRUE);</w:t>
      </w:r>
    </w:p>
    <w:p w:rsidR="00D84E19" w:rsidRDefault="00D84E19" w:rsidP="00D84E19">
      <w:pPr>
        <w:pStyle w:val="Code"/>
        <w:framePr w:wrap="around"/>
      </w:pPr>
      <w:r>
        <w:tab/>
        <w:t xml:space="preserve">$folder = </w:t>
      </w:r>
      <w:proofErr w:type="spellStart"/>
      <w:r>
        <w:t>get_</w:t>
      </w:r>
      <w:proofErr w:type="gramStart"/>
      <w:r>
        <w:t>class</w:t>
      </w:r>
      <w:proofErr w:type="spellEnd"/>
      <w:r>
        <w:t>(</w:t>
      </w:r>
      <w:proofErr w:type="gramEnd"/>
      <w:r>
        <w:t>$this)."/index";</w:t>
      </w:r>
    </w:p>
    <w:p w:rsidR="00D84E19" w:rsidRDefault="00D84E19" w:rsidP="00D84E19">
      <w:pPr>
        <w:pStyle w:val="Code"/>
        <w:framePr w:wrap="around"/>
      </w:pPr>
      <w:r>
        <w:t>}</w:t>
      </w:r>
    </w:p>
    <w:p w:rsidR="00D84E19" w:rsidRDefault="00D84E19" w:rsidP="00D84E19">
      <w:pPr>
        <w:pStyle w:val="Code"/>
        <w:framePr w:wrap="around"/>
      </w:pPr>
      <w:proofErr w:type="gramStart"/>
      <w:r>
        <w:t>else{</w:t>
      </w:r>
      <w:proofErr w:type="gramEnd"/>
    </w:p>
    <w:p w:rsidR="00D84E19" w:rsidRDefault="00D84E19" w:rsidP="00D84E19">
      <w:pPr>
        <w:pStyle w:val="Code"/>
        <w:framePr w:wrap="around"/>
      </w:pPr>
      <w:r>
        <w:tab/>
        <w:t>$libraries = directory_</w:t>
      </w:r>
      <w:proofErr w:type="gramStart"/>
      <w:r>
        <w:t>map(</w:t>
      </w:r>
      <w:proofErr w:type="gramEnd"/>
      <w:r>
        <w:t>APPPATH."</w:t>
      </w:r>
      <w:proofErr w:type="gramStart"/>
      <w:r>
        <w:t>libraries</w:t>
      </w:r>
      <w:proofErr w:type="gramEnd"/>
      <w:r>
        <w:t>/".$this-&gt;router-&gt;fetch_class()."/"</w:t>
      </w:r>
      <w:proofErr w:type="gramStart"/>
      <w:r>
        <w:t>.$</w:t>
      </w:r>
      <w:proofErr w:type="gramEnd"/>
      <w:r>
        <w:t>this-&gt;router-&gt;fetch_method(), 1, TRUE);</w:t>
      </w:r>
    </w:p>
    <w:p w:rsidR="00D84E19" w:rsidRDefault="00D84E19" w:rsidP="00D84E19">
      <w:pPr>
        <w:pStyle w:val="Code"/>
        <w:framePr w:wrap="around"/>
      </w:pPr>
      <w:r>
        <w:tab/>
        <w:t xml:space="preserve">$folder = </w:t>
      </w:r>
      <w:proofErr w:type="spellStart"/>
      <w:r>
        <w:t>get_</w:t>
      </w:r>
      <w:proofErr w:type="gramStart"/>
      <w:r>
        <w:t>class</w:t>
      </w:r>
      <w:proofErr w:type="spellEnd"/>
      <w:r>
        <w:t>(</w:t>
      </w:r>
      <w:proofErr w:type="gramEnd"/>
      <w:r>
        <w:t>$this)."/"</w:t>
      </w:r>
      <w:proofErr w:type="gramStart"/>
      <w:r>
        <w:t>.$</w:t>
      </w:r>
      <w:proofErr w:type="gramEnd"/>
      <w:r>
        <w:t>this-&gt;router-&gt;</w:t>
      </w:r>
      <w:proofErr w:type="spellStart"/>
      <w:r>
        <w:t>fetch_method</w:t>
      </w:r>
      <w:proofErr w:type="spellEnd"/>
      <w:r>
        <w:t>();</w:t>
      </w:r>
    </w:p>
    <w:p w:rsidR="00D84E19" w:rsidRDefault="00D84E19" w:rsidP="00D84E19">
      <w:pPr>
        <w:pStyle w:val="Code"/>
        <w:framePr w:wrap="around"/>
      </w:pPr>
      <w:r>
        <w:t>}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r>
        <w:t>$</w:t>
      </w:r>
      <w:proofErr w:type="spellStart"/>
      <w:r>
        <w:t>autoload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D84E19" w:rsidRDefault="00D84E19" w:rsidP="00D84E19">
      <w:pPr>
        <w:pStyle w:val="Code"/>
        <w:framePr w:wrap="around"/>
      </w:pPr>
      <w:r>
        <w:t xml:space="preserve">$libs = </w:t>
      </w:r>
      <w:proofErr w:type="gramStart"/>
      <w:r>
        <w:t>array(</w:t>
      </w:r>
      <w:proofErr w:type="gramEnd"/>
      <w:r>
        <w:t>);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$libraries)</w:t>
      </w:r>
    </w:p>
    <w:p w:rsidR="00D84E19" w:rsidRDefault="00D84E19" w:rsidP="00D84E19">
      <w:pPr>
        <w:pStyle w:val="Code"/>
        <w:framePr w:wrap="around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$libraries as $library)</w:t>
      </w:r>
    </w:p>
    <w:p w:rsidR="00D84E19" w:rsidRDefault="00D84E19" w:rsidP="00D84E19">
      <w:pPr>
        <w:pStyle w:val="Code"/>
        <w:framePr w:wrap="around"/>
      </w:pPr>
      <w:r>
        <w:tab/>
        <w:t>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is_array</w:t>
      </w:r>
      <w:proofErr w:type="spellEnd"/>
      <w:r>
        <w:t>($library))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  <w:t>$</w:t>
      </w:r>
      <w:proofErr w:type="spellStart"/>
      <w:r>
        <w:t>pathinfo</w:t>
      </w:r>
      <w:proofErr w:type="spellEnd"/>
      <w:r>
        <w:t xml:space="preserve"> = </w:t>
      </w:r>
      <w:proofErr w:type="spellStart"/>
      <w:proofErr w:type="gramStart"/>
      <w:r>
        <w:t>pathinfo</w:t>
      </w:r>
      <w:proofErr w:type="spellEnd"/>
      <w:r>
        <w:t>(</w:t>
      </w:r>
      <w:proofErr w:type="gramEnd"/>
      <w:r>
        <w:t>$library);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</w:t>
      </w:r>
      <w:proofErr w:type="spellStart"/>
      <w:r>
        <w:t>pathinfo</w:t>
      </w:r>
      <w:proofErr w:type="spellEnd"/>
      <w:r>
        <w:t>['extension']))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pathinfo</w:t>
      </w:r>
      <w:proofErr w:type="spellEnd"/>
      <w:r>
        <w:t>['extension']=='</w:t>
      </w:r>
      <w:proofErr w:type="spellStart"/>
      <w:r>
        <w:t>php</w:t>
      </w:r>
      <w:proofErr w:type="spellEnd"/>
      <w:r>
        <w:t>'){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autoload</w:t>
      </w:r>
      <w:proofErr w:type="spellEnd"/>
      <w:r>
        <w:t>[</w:t>
      </w:r>
      <w:proofErr w:type="gramEnd"/>
      <w:r>
        <w:t xml:space="preserve">] = $folder.'/' .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</w:t>
      </w:r>
      <w:proofErr w:type="spellStart"/>
      <w:r>
        <w:t>pathinfo</w:t>
      </w:r>
      <w:proofErr w:type="spellEnd"/>
      <w:r>
        <w:t>['filename']);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libs[</w:t>
      </w:r>
      <w:proofErr w:type="gramEnd"/>
      <w:r>
        <w:t xml:space="preserve">] = </w:t>
      </w:r>
      <w:proofErr w:type="spellStart"/>
      <w:r>
        <w:t>strtolower</w:t>
      </w:r>
      <w:proofErr w:type="spellEnd"/>
      <w:r>
        <w:t>($</w:t>
      </w:r>
      <w:proofErr w:type="spellStart"/>
      <w:r>
        <w:t>pathinfo</w:t>
      </w:r>
      <w:proofErr w:type="spellEnd"/>
      <w:r>
        <w:t>['filename']);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  <w:t>}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r>
        <w:t>$this-&gt;load-&gt;</w:t>
      </w:r>
      <w:proofErr w:type="gramStart"/>
      <w:r>
        <w:t>library(</w:t>
      </w:r>
      <w:proofErr w:type="gramEnd"/>
      <w:r>
        <w:t>$</w:t>
      </w:r>
      <w:proofErr w:type="spellStart"/>
      <w:r>
        <w:t>autoload</w:t>
      </w:r>
      <w:proofErr w:type="spellEnd"/>
      <w:r>
        <w:t>);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count($libs) &gt; 0)</w:t>
      </w:r>
    </w:p>
    <w:p w:rsidR="00D84E19" w:rsidRDefault="00D84E19" w:rsidP="00D84E19">
      <w:pPr>
        <w:pStyle w:val="Code"/>
        <w:framePr w:wrap="around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$libs as $library){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method_exists</w:t>
      </w:r>
      <w:proofErr w:type="spellEnd"/>
      <w:r>
        <w:t>($this-&gt;{$library}, '</w:t>
      </w:r>
      <w:proofErr w:type="spellStart"/>
      <w:r>
        <w:t>fn_view</w:t>
      </w:r>
      <w:proofErr w:type="spellEnd"/>
      <w:r>
        <w:t>')){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  <w:t>$view = $this-</w:t>
      </w:r>
      <w:proofErr w:type="gramStart"/>
      <w:r>
        <w:t>&gt;{</w:t>
      </w:r>
      <w:proofErr w:type="gramEnd"/>
      <w:r>
        <w:t>$library}-&gt;</w:t>
      </w:r>
      <w:proofErr w:type="spellStart"/>
      <w:r>
        <w:t>fn_view</w:t>
      </w:r>
      <w:proofErr w:type="spellEnd"/>
      <w:r>
        <w:t>();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  <w:t>}</w:t>
      </w:r>
    </w:p>
    <w:p w:rsidR="00D84E19" w:rsidRDefault="00D84E19" w:rsidP="00D84E19">
      <w:pPr>
        <w:pStyle w:val="Code"/>
        <w:framePr w:wrap="around"/>
      </w:pPr>
      <w:r>
        <w:t>/*end of plugin system*/</w:t>
      </w:r>
    </w:p>
    <w:p w:rsidR="00D84E19" w:rsidRPr="008F7E92" w:rsidRDefault="00D84E19" w:rsidP="00D84E19">
      <w:pPr>
        <w:pStyle w:val="codetitle"/>
      </w:pPr>
      <w:r>
        <w:t xml:space="preserve">Code 1.2.3 </w:t>
      </w:r>
      <w:proofErr w:type="spellStart"/>
      <w:r>
        <w:t>Kode</w:t>
      </w:r>
      <w:proofErr w:type="spellEnd"/>
      <w:r>
        <w:t xml:space="preserve"> plugin system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selain</w:t>
      </w:r>
      <w:proofErr w:type="spellEnd"/>
      <w:r>
        <w:t xml:space="preserve"> API</w:t>
      </w:r>
    </w:p>
    <w:p w:rsidR="00086237" w:rsidRDefault="003E678E" w:rsidP="00060EAB">
      <w:pPr>
        <w:pStyle w:val="Heading1"/>
      </w:pPr>
      <w:bookmarkStart w:id="5" w:name="_Toc505870468"/>
      <w:r>
        <w:lastRenderedPageBreak/>
        <w:t>Design Information</w:t>
      </w:r>
      <w:bookmarkEnd w:id="5"/>
    </w:p>
    <w:p w:rsidR="00A417D3" w:rsidRDefault="003F31AF" w:rsidP="003F31AF">
      <w:pPr>
        <w:pStyle w:val="Heading2"/>
      </w:pPr>
      <w:bookmarkStart w:id="6" w:name="_Toc505870469"/>
      <w:r>
        <w:t xml:space="preserve">2.1 </w:t>
      </w:r>
      <w:r w:rsidR="003E678E">
        <w:t>Front</w:t>
      </w:r>
      <w:r w:rsidR="004466CA">
        <w:t>/Base</w:t>
      </w:r>
      <w:r w:rsidR="003E678E">
        <w:t xml:space="preserve"> Page</w:t>
      </w:r>
      <w:bookmarkEnd w:id="6"/>
    </w:p>
    <w:p w:rsidR="00A417D3" w:rsidRPr="00A417D3" w:rsidRDefault="00A417D3" w:rsidP="00A417D3"/>
    <w:p w:rsidR="00A417D3" w:rsidRDefault="003E678E" w:rsidP="00A417D3">
      <w:pPr>
        <w:pStyle w:val="Heading3"/>
      </w:pPr>
      <w:bookmarkStart w:id="7" w:name="_Toc505870470"/>
      <w:r>
        <w:t>2.1.1 Controller Information</w:t>
      </w:r>
      <w:bookmarkEnd w:id="7"/>
    </w:p>
    <w:p w:rsidR="00080D44" w:rsidRPr="00080D44" w:rsidRDefault="00080D44" w:rsidP="00080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077"/>
      </w:tblGrid>
      <w:tr w:rsidR="003E678E" w:rsidTr="000E5E77">
        <w:tc>
          <w:tcPr>
            <w:tcW w:w="3168" w:type="dxa"/>
            <w:shd w:val="clear" w:color="auto" w:fill="262626" w:themeFill="text1" w:themeFillTint="D9"/>
          </w:tcPr>
          <w:p w:rsidR="003E678E" w:rsidRPr="00C206DD" w:rsidRDefault="003E678E" w:rsidP="003E678E">
            <w:pPr>
              <w:rPr>
                <w:b/>
                <w:color w:val="FFFFFF" w:themeColor="background1"/>
              </w:rPr>
            </w:pPr>
            <w:r w:rsidRPr="00C206DD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6077" w:type="dxa"/>
            <w:shd w:val="clear" w:color="auto" w:fill="262626" w:themeFill="text1" w:themeFillTint="D9"/>
          </w:tcPr>
          <w:p w:rsidR="003E678E" w:rsidRPr="00C206DD" w:rsidRDefault="00C206DD" w:rsidP="003E678E">
            <w:pPr>
              <w:rPr>
                <w:b/>
                <w:color w:val="FFFFFF" w:themeColor="background1"/>
              </w:rPr>
            </w:pPr>
            <w:proofErr w:type="spellStart"/>
            <w:r w:rsidRPr="00C206DD">
              <w:rPr>
                <w:b/>
                <w:color w:val="FFFFFF" w:themeColor="background1"/>
              </w:rPr>
              <w:t>Base.php</w:t>
            </w:r>
            <w:proofErr w:type="spellEnd"/>
          </w:p>
        </w:tc>
      </w:tr>
      <w:tr w:rsidR="003E678E" w:rsidTr="000E5E77">
        <w:tc>
          <w:tcPr>
            <w:tcW w:w="3168" w:type="dxa"/>
            <w:shd w:val="clear" w:color="auto" w:fill="404040" w:themeFill="text1" w:themeFillTint="BF"/>
          </w:tcPr>
          <w:p w:rsidR="003E678E" w:rsidRPr="000E5E77" w:rsidRDefault="003E678E" w:rsidP="003E678E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3E678E" w:rsidRPr="000E5E77" w:rsidRDefault="003E678E" w:rsidP="003E678E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3E678E" w:rsidTr="003D2CF2">
        <w:tc>
          <w:tcPr>
            <w:tcW w:w="3168" w:type="dxa"/>
          </w:tcPr>
          <w:p w:rsidR="003E678E" w:rsidRDefault="00C206DD" w:rsidP="003E678E">
            <w:r>
              <w:t>index</w:t>
            </w:r>
          </w:p>
        </w:tc>
        <w:tc>
          <w:tcPr>
            <w:tcW w:w="6077" w:type="dxa"/>
          </w:tcPr>
          <w:p w:rsidR="00C206DD" w:rsidRDefault="00C206DD" w:rsidP="00C206DD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page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content yang </w:t>
            </w:r>
            <w:proofErr w:type="spellStart"/>
            <w:r>
              <w:t>dibutuhkan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di </w:t>
            </w:r>
            <w:proofErr w:type="spellStart"/>
            <w:r>
              <w:t>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  <w:r>
              <w:t>)</w:t>
            </w:r>
          </w:p>
          <w:p w:rsidR="00C206DD" w:rsidRDefault="00C206DD" w:rsidP="00C206DD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dipangil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proses plugin yang </w:t>
            </w:r>
            <w:proofErr w:type="spellStart"/>
            <w:r>
              <w:t>tersedia</w:t>
            </w:r>
            <w:proofErr w:type="spellEnd"/>
          </w:p>
        </w:tc>
      </w:tr>
      <w:tr w:rsidR="008F63C8" w:rsidTr="000E5E77">
        <w:tc>
          <w:tcPr>
            <w:tcW w:w="3168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8F63C8" w:rsidTr="003D2CF2">
        <w:tc>
          <w:tcPr>
            <w:tcW w:w="3168" w:type="dxa"/>
          </w:tcPr>
          <w:p w:rsidR="008F63C8" w:rsidRDefault="008F63C8" w:rsidP="003E678E">
            <w:proofErr w:type="spellStart"/>
            <w:r>
              <w:t>not_found</w:t>
            </w:r>
            <w:proofErr w:type="spellEnd"/>
          </w:p>
        </w:tc>
        <w:tc>
          <w:tcPr>
            <w:tcW w:w="6077" w:type="dxa"/>
          </w:tcPr>
          <w:p w:rsidR="008F63C8" w:rsidRDefault="008F63C8" w:rsidP="003E678E"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404 ‘not found’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dituju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8F63C8" w:rsidRPr="00C206DD" w:rsidTr="000E5E77">
        <w:tc>
          <w:tcPr>
            <w:tcW w:w="3168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8F63C8" w:rsidTr="003D2CF2">
        <w:tc>
          <w:tcPr>
            <w:tcW w:w="3168" w:type="dxa"/>
          </w:tcPr>
          <w:p w:rsidR="008F63C8" w:rsidRDefault="008F63C8" w:rsidP="003E678E">
            <w:r>
              <w:t>load</w:t>
            </w:r>
          </w:p>
        </w:tc>
        <w:tc>
          <w:tcPr>
            <w:tcW w:w="6077" w:type="dxa"/>
          </w:tcPr>
          <w:p w:rsidR="008F63C8" w:rsidRDefault="008F63C8" w:rsidP="003071F1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content yang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</w:p>
          <w:p w:rsidR="008F63C8" w:rsidRDefault="008F63C8" w:rsidP="003071F1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</w:p>
        </w:tc>
      </w:tr>
      <w:tr w:rsidR="00DB4D57" w:rsidRPr="003E678E" w:rsidTr="003D2CF2">
        <w:tc>
          <w:tcPr>
            <w:tcW w:w="3168" w:type="dxa"/>
            <w:shd w:val="clear" w:color="auto" w:fill="D9D9D9" w:themeFill="background1" w:themeFillShade="D9"/>
          </w:tcPr>
          <w:p w:rsidR="00DB4D57" w:rsidRPr="003E678E" w:rsidRDefault="00DB4D57" w:rsidP="003D1853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</w:p>
        </w:tc>
        <w:tc>
          <w:tcPr>
            <w:tcW w:w="6077" w:type="dxa"/>
            <w:shd w:val="clear" w:color="auto" w:fill="D9D9D9" w:themeFill="background1" w:themeFillShade="D9"/>
          </w:tcPr>
          <w:p w:rsidR="00DB4D57" w:rsidRPr="003E678E" w:rsidRDefault="00DB4D57" w:rsidP="003D1853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DB4D57" w:rsidRPr="003E678E" w:rsidTr="003D2CF2">
        <w:tc>
          <w:tcPr>
            <w:tcW w:w="3168" w:type="dxa"/>
            <w:shd w:val="clear" w:color="auto" w:fill="FFFFFF" w:themeFill="background1"/>
          </w:tcPr>
          <w:p w:rsidR="00DB4D57" w:rsidRPr="00DB4D57" w:rsidRDefault="00DB4D57" w:rsidP="003D1853">
            <w:r w:rsidRPr="00DB4D57">
              <w:t>segment</w:t>
            </w:r>
          </w:p>
        </w:tc>
        <w:tc>
          <w:tcPr>
            <w:tcW w:w="6077" w:type="dxa"/>
            <w:shd w:val="clear" w:color="auto" w:fill="FFFFFF" w:themeFill="background1"/>
          </w:tcPr>
          <w:p w:rsidR="00DB4D57" w:rsidRPr="00DB4D57" w:rsidRDefault="00DB4D57" w:rsidP="003D1853">
            <w:r>
              <w:t xml:space="preserve">Segment </w:t>
            </w:r>
            <w:proofErr w:type="spellStart"/>
            <w:r>
              <w:t>dari</w:t>
            </w:r>
            <w:proofErr w:type="spellEnd"/>
            <w:r>
              <w:t xml:space="preserve"> controller yang </w:t>
            </w:r>
            <w:proofErr w:type="spellStart"/>
            <w:r>
              <w:t>akan</w:t>
            </w:r>
            <w:proofErr w:type="spellEnd"/>
            <w:r>
              <w:t xml:space="preserve"> di load</w:t>
            </w:r>
          </w:p>
        </w:tc>
      </w:tr>
      <w:tr w:rsidR="003D2CF2" w:rsidRPr="003E678E" w:rsidTr="003C2F3B">
        <w:tc>
          <w:tcPr>
            <w:tcW w:w="9245" w:type="dxa"/>
            <w:gridSpan w:val="2"/>
            <w:shd w:val="clear" w:color="auto" w:fill="D9D9D9" w:themeFill="background1" w:themeFillShade="D9"/>
          </w:tcPr>
          <w:p w:rsidR="003D2CF2" w:rsidRPr="003E678E" w:rsidRDefault="003D2CF2" w:rsidP="003D2CF2">
            <w:pPr>
              <w:rPr>
                <w:b/>
              </w:rPr>
            </w:pPr>
            <w:r w:rsidRPr="003E678E">
              <w:rPr>
                <w:b/>
              </w:rPr>
              <w:t>Return</w:t>
            </w:r>
          </w:p>
        </w:tc>
      </w:tr>
      <w:tr w:rsidR="003D2CF2" w:rsidTr="004404CA">
        <w:tc>
          <w:tcPr>
            <w:tcW w:w="9245" w:type="dxa"/>
            <w:gridSpan w:val="2"/>
            <w:shd w:val="clear" w:color="auto" w:fill="FFFFFF" w:themeFill="background1"/>
          </w:tcPr>
          <w:p w:rsidR="003D2CF2" w:rsidRDefault="003D2CF2" w:rsidP="003D2CF2">
            <w:r>
              <w:t xml:space="preserve">view/content </w:t>
            </w:r>
            <w:proofErr w:type="spellStart"/>
            <w:r>
              <w:t>dari</w:t>
            </w:r>
            <w:proofErr w:type="spellEnd"/>
            <w:r>
              <w:t xml:space="preserve"> controller yang </w:t>
            </w:r>
            <w:proofErr w:type="spellStart"/>
            <w:r>
              <w:t>dipanggil</w:t>
            </w:r>
            <w:proofErr w:type="spellEnd"/>
          </w:p>
        </w:tc>
      </w:tr>
    </w:tbl>
    <w:p w:rsidR="003E678E" w:rsidRPr="003E678E" w:rsidRDefault="003E678E" w:rsidP="003E678E"/>
    <w:p w:rsidR="00060EAB" w:rsidRDefault="00890327" w:rsidP="00890327">
      <w:pPr>
        <w:pStyle w:val="Heading2"/>
      </w:pPr>
      <w:bookmarkStart w:id="8" w:name="_Toc505870471"/>
      <w:r>
        <w:t xml:space="preserve">2.2 </w:t>
      </w:r>
      <w:r w:rsidR="00060EAB">
        <w:t xml:space="preserve">Sign </w:t>
      </w:r>
      <w:proofErr w:type="gramStart"/>
      <w:r w:rsidR="00060EAB">
        <w:t>In</w:t>
      </w:r>
      <w:proofErr w:type="gramEnd"/>
      <w:r w:rsidR="003E678E">
        <w:t xml:space="preserve"> P</w:t>
      </w:r>
      <w:r w:rsidR="00060EAB">
        <w:t>age</w:t>
      </w:r>
      <w:bookmarkEnd w:id="8"/>
    </w:p>
    <w:p w:rsidR="00A417D3" w:rsidRPr="00A417D3" w:rsidRDefault="00A417D3" w:rsidP="00A417D3"/>
    <w:p w:rsidR="00EF3D37" w:rsidRPr="00EF3D37" w:rsidRDefault="002D024E" w:rsidP="002D024E">
      <w:pPr>
        <w:pStyle w:val="Heading3"/>
      </w:pPr>
      <w:bookmarkStart w:id="9" w:name="_Toc505870472"/>
      <w:r>
        <w:t xml:space="preserve">2.2.1 </w:t>
      </w:r>
      <w:r w:rsidR="00EF3D37">
        <w:t>Controller Information</w:t>
      </w:r>
      <w:bookmarkEnd w:id="9"/>
    </w:p>
    <w:p w:rsidR="00687346" w:rsidRPr="00060EAB" w:rsidRDefault="00060EAB" w:rsidP="00060EA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3015"/>
        <w:gridCol w:w="235"/>
        <w:gridCol w:w="2780"/>
      </w:tblGrid>
      <w:tr w:rsidR="005F7DEA" w:rsidTr="005B6981">
        <w:tc>
          <w:tcPr>
            <w:tcW w:w="3215" w:type="dxa"/>
            <w:shd w:val="clear" w:color="auto" w:fill="262626" w:themeFill="text1" w:themeFillTint="D9"/>
          </w:tcPr>
          <w:p w:rsidR="005F7DEA" w:rsidRPr="003E678E" w:rsidRDefault="005F7DEA" w:rsidP="003D1853">
            <w:pPr>
              <w:rPr>
                <w:b/>
                <w:color w:val="FFFFFF" w:themeColor="background1"/>
              </w:rPr>
            </w:pPr>
            <w:r w:rsidRPr="003E678E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3015" w:type="dxa"/>
            <w:shd w:val="clear" w:color="auto" w:fill="262626" w:themeFill="text1" w:themeFillTint="D9"/>
          </w:tcPr>
          <w:p w:rsidR="005F7DEA" w:rsidRPr="003E678E" w:rsidRDefault="00B13231" w:rsidP="00060EA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api</w:t>
            </w:r>
            <w:proofErr w:type="spellEnd"/>
            <w:r>
              <w:rPr>
                <w:b/>
                <w:color w:val="FFFFFF" w:themeColor="background1"/>
              </w:rPr>
              <w:t>/</w:t>
            </w:r>
            <w:proofErr w:type="spellStart"/>
            <w:r w:rsidR="005F7DEA">
              <w:rPr>
                <w:b/>
                <w:color w:val="FFFFFF" w:themeColor="background1"/>
              </w:rPr>
              <w:t>S</w:t>
            </w:r>
            <w:r w:rsidR="005F7DEA" w:rsidRPr="003E678E">
              <w:rPr>
                <w:b/>
                <w:color w:val="FFFFFF" w:themeColor="background1"/>
              </w:rPr>
              <w:t>ign_in.php</w:t>
            </w:r>
            <w:proofErr w:type="spellEnd"/>
          </w:p>
        </w:tc>
        <w:tc>
          <w:tcPr>
            <w:tcW w:w="3015" w:type="dxa"/>
            <w:gridSpan w:val="2"/>
            <w:shd w:val="clear" w:color="auto" w:fill="262626" w:themeFill="text1" w:themeFillTint="D9"/>
          </w:tcPr>
          <w:p w:rsidR="005F7DEA" w:rsidRPr="003E678E" w:rsidRDefault="005F7DEA" w:rsidP="00060EA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</w:t>
            </w:r>
          </w:p>
        </w:tc>
      </w:tr>
      <w:tr w:rsidR="003E678E" w:rsidTr="005B6981">
        <w:tc>
          <w:tcPr>
            <w:tcW w:w="3215" w:type="dxa"/>
            <w:shd w:val="clear" w:color="auto" w:fill="404040" w:themeFill="text1" w:themeFillTint="BF"/>
          </w:tcPr>
          <w:p w:rsidR="003E678E" w:rsidRPr="005B6981" w:rsidRDefault="003E678E" w:rsidP="003D1853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3E678E" w:rsidRPr="005B6981" w:rsidRDefault="003E678E" w:rsidP="00060EAB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EF3D37" w:rsidTr="003C70F2">
        <w:tc>
          <w:tcPr>
            <w:tcW w:w="3215" w:type="dxa"/>
          </w:tcPr>
          <w:p w:rsidR="00EF3D37" w:rsidRDefault="004C77FB" w:rsidP="00060EAB">
            <w:proofErr w:type="spellStart"/>
            <w:r>
              <w:t>sign_in</w:t>
            </w:r>
            <w:r w:rsidR="00EF3D37">
              <w:t>_post</w:t>
            </w:r>
            <w:proofErr w:type="spellEnd"/>
          </w:p>
        </w:tc>
        <w:tc>
          <w:tcPr>
            <w:tcW w:w="6030" w:type="dxa"/>
            <w:gridSpan w:val="3"/>
          </w:tcPr>
          <w:p w:rsidR="00EF3D37" w:rsidRDefault="003E678E" w:rsidP="00060EAB">
            <w:r>
              <w:t xml:space="preserve">Controller </w:t>
            </w:r>
            <w:proofErr w:type="spellStart"/>
            <w:r w:rsidR="00EF3D37">
              <w:t>untuk</w:t>
            </w:r>
            <w:proofErr w:type="spellEnd"/>
            <w:r w:rsidR="00EF3D37">
              <w:t xml:space="preserve"> </w:t>
            </w:r>
            <w:proofErr w:type="spellStart"/>
            <w:r w:rsidR="00EF3D37">
              <w:t>melakukan</w:t>
            </w:r>
            <w:proofErr w:type="spellEnd"/>
            <w:r w:rsidR="00EF3D37">
              <w:t xml:space="preserve"> login.</w:t>
            </w:r>
          </w:p>
        </w:tc>
      </w:tr>
      <w:tr w:rsidR="00EF3D37" w:rsidTr="00B91825">
        <w:tc>
          <w:tcPr>
            <w:tcW w:w="3215" w:type="dxa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  <w:r w:rsidR="00891772">
              <w:rPr>
                <w:b/>
              </w:rPr>
              <w:t xml:space="preserve"> (POST)</w:t>
            </w:r>
          </w:p>
        </w:tc>
        <w:tc>
          <w:tcPr>
            <w:tcW w:w="6030" w:type="dxa"/>
            <w:gridSpan w:val="3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EF3D37" w:rsidTr="00F01876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username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EF3D37" w:rsidRDefault="00EF3D37" w:rsidP="00060EAB">
            <w:r>
              <w:t xml:space="preserve">username </w:t>
            </w:r>
            <w:proofErr w:type="spellStart"/>
            <w:r>
              <w:t>dari</w:t>
            </w:r>
            <w:proofErr w:type="spellEnd"/>
            <w:r>
              <w:t xml:space="preserve"> user yang login</w:t>
            </w:r>
          </w:p>
        </w:tc>
      </w:tr>
      <w:tr w:rsidR="00EF3D37" w:rsidTr="00B36FEF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lastRenderedPageBreak/>
              <w:t>password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EF3D37" w:rsidRDefault="00EF3D37" w:rsidP="00060EAB">
            <w:r>
              <w:t xml:space="preserve">password </w:t>
            </w:r>
            <w:proofErr w:type="spellStart"/>
            <w:r>
              <w:t>dari</w:t>
            </w:r>
            <w:proofErr w:type="spellEnd"/>
            <w:r>
              <w:t xml:space="preserve"> user yang login</w:t>
            </w:r>
          </w:p>
        </w:tc>
      </w:tr>
      <w:tr w:rsidR="00EF3D37" w:rsidTr="00EF3D37">
        <w:tc>
          <w:tcPr>
            <w:tcW w:w="3215" w:type="dxa"/>
            <w:shd w:val="clear" w:color="auto" w:fill="D9D9D9" w:themeFill="background1" w:themeFillShade="D9"/>
          </w:tcPr>
          <w:p w:rsidR="00EF3D37" w:rsidRPr="003E678E" w:rsidRDefault="00EF3D37" w:rsidP="00610E61">
            <w:pPr>
              <w:rPr>
                <w:b/>
              </w:rPr>
            </w:pPr>
            <w:r w:rsidRPr="003E678E">
              <w:rPr>
                <w:b/>
              </w:rPr>
              <w:t>Return</w:t>
            </w:r>
          </w:p>
        </w:tc>
        <w:tc>
          <w:tcPr>
            <w:tcW w:w="3250" w:type="dxa"/>
            <w:gridSpan w:val="2"/>
            <w:shd w:val="clear" w:color="auto" w:fill="D9D9D9" w:themeFill="background1" w:themeFillShade="D9"/>
          </w:tcPr>
          <w:p w:rsidR="00EF3D37" w:rsidRPr="003E678E" w:rsidRDefault="00EF3D37" w:rsidP="00EF3D37">
            <w:pPr>
              <w:rPr>
                <w:b/>
              </w:rPr>
            </w:pPr>
            <w:r w:rsidRPr="003E678E">
              <w:rPr>
                <w:b/>
              </w:rPr>
              <w:t>Success Value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Failed/Error Value</w:t>
            </w:r>
          </w:p>
        </w:tc>
      </w:tr>
      <w:tr w:rsidR="00EF3D37" w:rsidTr="00EF3D37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status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EF3D37" w:rsidRDefault="00EF3D37" w:rsidP="00060EAB">
            <w:r>
              <w:t>true</w:t>
            </w:r>
          </w:p>
        </w:tc>
        <w:tc>
          <w:tcPr>
            <w:tcW w:w="2780" w:type="dxa"/>
            <w:shd w:val="clear" w:color="auto" w:fill="FFFFFF" w:themeFill="background1"/>
          </w:tcPr>
          <w:p w:rsidR="00EF3D37" w:rsidRDefault="00EF3D37" w:rsidP="00060EAB">
            <w:r>
              <w:t>false</w:t>
            </w:r>
          </w:p>
        </w:tc>
      </w:tr>
      <w:tr w:rsidR="00EF3D37" w:rsidTr="00EF3D37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message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EF3D37" w:rsidRDefault="00EF3D37" w:rsidP="00EF3D37">
            <w:r>
              <w:t>Login Success.</w:t>
            </w:r>
          </w:p>
        </w:tc>
        <w:tc>
          <w:tcPr>
            <w:tcW w:w="2780" w:type="dxa"/>
            <w:shd w:val="clear" w:color="auto" w:fill="FFFFFF" w:themeFill="background1"/>
          </w:tcPr>
          <w:p w:rsidR="00EF3D37" w:rsidRDefault="00EF3D37" w:rsidP="00060EAB">
            <w:r>
              <w:t>Login Failed. Please check your username or password!</w:t>
            </w:r>
          </w:p>
        </w:tc>
      </w:tr>
      <w:tr w:rsidR="005B6981" w:rsidTr="0097422B">
        <w:tc>
          <w:tcPr>
            <w:tcW w:w="3215" w:type="dxa"/>
            <w:shd w:val="clear" w:color="auto" w:fill="404040" w:themeFill="text1" w:themeFillTint="BF"/>
          </w:tcPr>
          <w:p w:rsidR="005B6981" w:rsidRPr="005B6981" w:rsidRDefault="005B698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5B6981" w:rsidRPr="005B6981" w:rsidRDefault="005B6981" w:rsidP="005B6981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5B6981" w:rsidTr="005B6981">
        <w:tc>
          <w:tcPr>
            <w:tcW w:w="3215" w:type="dxa"/>
            <w:shd w:val="clear" w:color="auto" w:fill="FFFFFF" w:themeFill="background1"/>
          </w:tcPr>
          <w:p w:rsidR="005B6981" w:rsidRPr="005B6981" w:rsidRDefault="005B6981" w:rsidP="001F55C2">
            <w:proofErr w:type="spellStart"/>
            <w:r w:rsidRPr="005B6981">
              <w:t>forgot_password_post</w:t>
            </w:r>
            <w:proofErr w:type="spellEnd"/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5B6981" w:rsidRPr="005B6981" w:rsidRDefault="005B6981" w:rsidP="005B6981">
            <w:pPr>
              <w:rPr>
                <w:color w:val="FFFFFF" w:themeColor="background1"/>
              </w:rPr>
            </w:pPr>
            <w:proofErr w:type="spellStart"/>
            <w:r w:rsidRPr="005B6981">
              <w:t>Digunaka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user 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password</w:t>
            </w:r>
          </w:p>
        </w:tc>
      </w:tr>
      <w:tr w:rsidR="005B6981" w:rsidTr="005B6981">
        <w:tc>
          <w:tcPr>
            <w:tcW w:w="3215" w:type="dxa"/>
            <w:shd w:val="clear" w:color="auto" w:fill="D9D9D9" w:themeFill="background1" w:themeFillShade="D9"/>
          </w:tcPr>
          <w:p w:rsidR="005B6981" w:rsidRPr="003E678E" w:rsidRDefault="005B6981" w:rsidP="001F55C2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  <w:r>
              <w:rPr>
                <w:b/>
              </w:rPr>
              <w:t xml:space="preserve"> (POST)</w:t>
            </w:r>
          </w:p>
        </w:tc>
        <w:tc>
          <w:tcPr>
            <w:tcW w:w="6030" w:type="dxa"/>
            <w:gridSpan w:val="3"/>
            <w:shd w:val="clear" w:color="auto" w:fill="D9D9D9" w:themeFill="background1" w:themeFillShade="D9"/>
          </w:tcPr>
          <w:p w:rsidR="005B6981" w:rsidRPr="003E678E" w:rsidRDefault="005B6981" w:rsidP="001F55C2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5B6981" w:rsidTr="005B6981">
        <w:tc>
          <w:tcPr>
            <w:tcW w:w="3215" w:type="dxa"/>
            <w:shd w:val="clear" w:color="auto" w:fill="FFFFFF" w:themeFill="background1"/>
          </w:tcPr>
          <w:p w:rsidR="005B6981" w:rsidRPr="005B6981" w:rsidRDefault="005B6981" w:rsidP="001F55C2">
            <w:r w:rsidRPr="005B6981">
              <w:t>username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5B6981" w:rsidRPr="00610E61" w:rsidRDefault="00610E61" w:rsidP="001F55C2">
            <w:r w:rsidRPr="00610E61">
              <w:t>Username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orang yang </w:t>
            </w:r>
            <w:proofErr w:type="spellStart"/>
            <w:r>
              <w:t>lupa</w:t>
            </w:r>
            <w:proofErr w:type="spellEnd"/>
            <w:r>
              <w:t xml:space="preserve"> password</w:t>
            </w:r>
          </w:p>
        </w:tc>
      </w:tr>
      <w:tr w:rsidR="00610E61" w:rsidTr="00610E61">
        <w:tc>
          <w:tcPr>
            <w:tcW w:w="3215" w:type="dxa"/>
            <w:shd w:val="clear" w:color="auto" w:fill="D9D9D9" w:themeFill="background1" w:themeFillShade="D9"/>
          </w:tcPr>
          <w:p w:rsidR="00610E61" w:rsidRPr="00610E61" w:rsidRDefault="00610E61" w:rsidP="00610E61">
            <w:pPr>
              <w:rPr>
                <w:b/>
              </w:rPr>
            </w:pPr>
            <w:r w:rsidRPr="00610E61">
              <w:rPr>
                <w:b/>
              </w:rPr>
              <w:t>Return</w:t>
            </w:r>
          </w:p>
        </w:tc>
        <w:tc>
          <w:tcPr>
            <w:tcW w:w="3250" w:type="dxa"/>
            <w:gridSpan w:val="2"/>
            <w:shd w:val="clear" w:color="auto" w:fill="D9D9D9" w:themeFill="background1" w:themeFillShade="D9"/>
          </w:tcPr>
          <w:p w:rsidR="00610E61" w:rsidRPr="003E678E" w:rsidRDefault="00610E61" w:rsidP="001F55C2">
            <w:pPr>
              <w:rPr>
                <w:b/>
              </w:rPr>
            </w:pPr>
            <w:r w:rsidRPr="003E678E">
              <w:rPr>
                <w:b/>
              </w:rPr>
              <w:t>Success Value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610E61" w:rsidRPr="003E678E" w:rsidRDefault="00610E61" w:rsidP="001F55C2">
            <w:pPr>
              <w:rPr>
                <w:b/>
              </w:rPr>
            </w:pPr>
            <w:r w:rsidRPr="003E678E">
              <w:rPr>
                <w:b/>
              </w:rPr>
              <w:t>Failed/Error Value</w:t>
            </w:r>
          </w:p>
        </w:tc>
      </w:tr>
      <w:tr w:rsidR="00610E61" w:rsidTr="00610E61">
        <w:tc>
          <w:tcPr>
            <w:tcW w:w="3215" w:type="dxa"/>
            <w:shd w:val="clear" w:color="auto" w:fill="FFFFFF" w:themeFill="background1"/>
          </w:tcPr>
          <w:p w:rsidR="00610E61" w:rsidRPr="00610E61" w:rsidRDefault="00610E61" w:rsidP="00610E61">
            <w:r>
              <w:t>status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610E61" w:rsidRPr="00610E61" w:rsidRDefault="00610E61" w:rsidP="001F55C2">
            <w:r>
              <w:t>true</w:t>
            </w:r>
          </w:p>
        </w:tc>
        <w:tc>
          <w:tcPr>
            <w:tcW w:w="2780" w:type="dxa"/>
            <w:shd w:val="clear" w:color="auto" w:fill="FFFFFF" w:themeFill="background1"/>
          </w:tcPr>
          <w:p w:rsidR="00610E61" w:rsidRPr="00610E61" w:rsidRDefault="00610E61" w:rsidP="001F55C2">
            <w:r>
              <w:t>false</w:t>
            </w:r>
          </w:p>
        </w:tc>
      </w:tr>
      <w:tr w:rsidR="00610E61" w:rsidTr="00610E61">
        <w:tc>
          <w:tcPr>
            <w:tcW w:w="3215" w:type="dxa"/>
            <w:shd w:val="clear" w:color="auto" w:fill="FFFFFF" w:themeFill="background1"/>
          </w:tcPr>
          <w:p w:rsidR="00610E61" w:rsidRDefault="00610E61" w:rsidP="00610E61">
            <w:r>
              <w:t>message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610E61" w:rsidRDefault="00610E61" w:rsidP="001F55C2">
            <w:r>
              <w:t>Link to renew your password has been sent!</w:t>
            </w:r>
          </w:p>
        </w:tc>
        <w:tc>
          <w:tcPr>
            <w:tcW w:w="2780" w:type="dxa"/>
            <w:shd w:val="clear" w:color="auto" w:fill="FFFFFF" w:themeFill="background1"/>
          </w:tcPr>
          <w:p w:rsidR="00610E61" w:rsidRDefault="00610E61" w:rsidP="001F55C2">
            <w:r>
              <w:t>Could not find your username!</w:t>
            </w:r>
          </w:p>
        </w:tc>
      </w:tr>
      <w:tr w:rsidR="00B13231" w:rsidTr="00203F44">
        <w:tc>
          <w:tcPr>
            <w:tcW w:w="3215" w:type="dxa"/>
            <w:shd w:val="clear" w:color="auto" w:fill="262626" w:themeFill="text1" w:themeFillTint="D9"/>
          </w:tcPr>
          <w:p w:rsidR="00B13231" w:rsidRPr="00B13231" w:rsidRDefault="00B13231" w:rsidP="00610E61">
            <w:pPr>
              <w:rPr>
                <w:b/>
                <w:color w:val="FFFFFF" w:themeColor="background1"/>
              </w:rPr>
            </w:pPr>
            <w:r w:rsidRPr="00B13231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6030" w:type="dxa"/>
            <w:gridSpan w:val="3"/>
            <w:shd w:val="clear" w:color="auto" w:fill="262626" w:themeFill="text1" w:themeFillTint="D9"/>
          </w:tcPr>
          <w:p w:rsidR="00B13231" w:rsidRPr="00B13231" w:rsidRDefault="00B13231" w:rsidP="001F55C2">
            <w:pPr>
              <w:rPr>
                <w:b/>
                <w:color w:val="FFFFFF" w:themeColor="background1"/>
              </w:rPr>
            </w:pPr>
            <w:proofErr w:type="spellStart"/>
            <w:r w:rsidRPr="00B13231">
              <w:rPr>
                <w:b/>
                <w:color w:val="FFFFFF" w:themeColor="background1"/>
              </w:rPr>
              <w:t>Sign_in.php</w:t>
            </w:r>
            <w:proofErr w:type="spellEnd"/>
          </w:p>
        </w:tc>
      </w:tr>
      <w:tr w:rsidR="00B13231" w:rsidTr="00B13231">
        <w:tc>
          <w:tcPr>
            <w:tcW w:w="3215" w:type="dxa"/>
            <w:shd w:val="clear" w:color="auto" w:fill="404040" w:themeFill="text1" w:themeFillTint="BF"/>
          </w:tcPr>
          <w:p w:rsidR="00B13231" w:rsidRPr="005B6981" w:rsidRDefault="00B1323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B13231" w:rsidRPr="005B6981" w:rsidRDefault="00B1323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B13231" w:rsidTr="00B13231">
        <w:tc>
          <w:tcPr>
            <w:tcW w:w="3215" w:type="dxa"/>
            <w:shd w:val="clear" w:color="auto" w:fill="FFFFFF" w:themeFill="background1"/>
          </w:tcPr>
          <w:p w:rsidR="00B13231" w:rsidRPr="00B13231" w:rsidRDefault="00B13231" w:rsidP="001F55C2">
            <w:r w:rsidRPr="00B13231">
              <w:t>index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B13231" w:rsidRPr="00B13231" w:rsidRDefault="00B13231" w:rsidP="001F55C2">
            <w:pPr>
              <w:rPr>
                <w:color w:val="FFFFFF" w:themeColor="background1"/>
              </w:rPr>
            </w:pPr>
            <w:proofErr w:type="spellStart"/>
            <w:r w:rsidRPr="00B13231">
              <w:t>Mena</w:t>
            </w:r>
            <w:r>
              <w:t>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 in</w:t>
            </w:r>
          </w:p>
        </w:tc>
      </w:tr>
    </w:tbl>
    <w:p w:rsidR="00060EAB" w:rsidRDefault="00060EAB" w:rsidP="00060EAB"/>
    <w:p w:rsidR="00EF3D37" w:rsidRDefault="005D6C5F" w:rsidP="00EC078E">
      <w:pPr>
        <w:pStyle w:val="Heading3"/>
      </w:pPr>
      <w:bookmarkStart w:id="10" w:name="_Toc505870473"/>
      <w:r>
        <w:t>2.2.2</w:t>
      </w:r>
      <w:r w:rsidR="00EC078E">
        <w:t xml:space="preserve"> </w:t>
      </w:r>
      <w:r w:rsidR="00EF3D37">
        <w:t>Additional Information</w:t>
      </w:r>
      <w:bookmarkEnd w:id="10"/>
    </w:p>
    <w:p w:rsidR="00A417D3" w:rsidRPr="00A417D3" w:rsidRDefault="00A417D3" w:rsidP="00A417D3"/>
    <w:p w:rsidR="005D6C5F" w:rsidRDefault="003E678E" w:rsidP="005D6C5F">
      <w:pPr>
        <w:pStyle w:val="ListParagraph"/>
        <w:numPr>
          <w:ilvl w:val="0"/>
          <w:numId w:val="33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1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link “Forgot Password”</w:t>
      </w:r>
    </w:p>
    <w:p w:rsidR="005066C8" w:rsidRDefault="005066C8" w:rsidP="005066C8"/>
    <w:p w:rsidR="005066C8" w:rsidRDefault="005066C8" w:rsidP="005066C8">
      <w:pPr>
        <w:pStyle w:val="Heading3"/>
      </w:pPr>
      <w:r>
        <w:t>2.2.3 View Information</w:t>
      </w:r>
    </w:p>
    <w:p w:rsidR="005066C8" w:rsidRPr="005066C8" w:rsidRDefault="005066C8" w:rsidP="00506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3"/>
        <w:gridCol w:w="1992"/>
        <w:gridCol w:w="3650"/>
      </w:tblGrid>
      <w:tr w:rsidR="005066C8" w:rsidTr="00A80851">
        <w:tc>
          <w:tcPr>
            <w:tcW w:w="3603" w:type="dxa"/>
            <w:shd w:val="clear" w:color="auto" w:fill="262626" w:themeFill="text1" w:themeFillTint="D9"/>
          </w:tcPr>
          <w:p w:rsidR="005066C8" w:rsidRPr="005066C8" w:rsidRDefault="005066C8" w:rsidP="005066C8">
            <w:pPr>
              <w:rPr>
                <w:b/>
                <w:color w:val="FFFFFF" w:themeColor="background1"/>
              </w:rPr>
            </w:pPr>
            <w:r w:rsidRPr="005066C8">
              <w:rPr>
                <w:b/>
                <w:color w:val="FFFFFF" w:themeColor="background1"/>
              </w:rPr>
              <w:t>ID</w:t>
            </w:r>
          </w:p>
        </w:tc>
        <w:tc>
          <w:tcPr>
            <w:tcW w:w="5642" w:type="dxa"/>
            <w:gridSpan w:val="2"/>
            <w:shd w:val="clear" w:color="auto" w:fill="262626" w:themeFill="text1" w:themeFillTint="D9"/>
          </w:tcPr>
          <w:p w:rsidR="005066C8" w:rsidRPr="005066C8" w:rsidRDefault="005066C8" w:rsidP="005066C8">
            <w:pPr>
              <w:rPr>
                <w:b/>
                <w:color w:val="FFFFFF" w:themeColor="background1"/>
              </w:rPr>
            </w:pPr>
            <w:r w:rsidRPr="005066C8">
              <w:rPr>
                <w:b/>
                <w:color w:val="FFFFFF" w:themeColor="background1"/>
              </w:rPr>
              <w:t>Description</w:t>
            </w:r>
          </w:p>
        </w:tc>
      </w:tr>
      <w:tr w:rsidR="0014791B" w:rsidTr="00A80851">
        <w:trPr>
          <w:trHeight w:val="149"/>
        </w:trPr>
        <w:tc>
          <w:tcPr>
            <w:tcW w:w="3603" w:type="dxa"/>
            <w:vMerge w:val="restart"/>
          </w:tcPr>
          <w:p w:rsidR="0014791B" w:rsidRDefault="0014791B" w:rsidP="005066C8">
            <w:r>
              <w:t>#</w:t>
            </w:r>
            <w:proofErr w:type="spellStart"/>
            <w:r>
              <w:t>btn</w:t>
            </w:r>
            <w:proofErr w:type="spellEnd"/>
            <w:r>
              <w:t>-forgot-password</w:t>
            </w:r>
          </w:p>
        </w:tc>
        <w:tc>
          <w:tcPr>
            <w:tcW w:w="1992" w:type="dxa"/>
          </w:tcPr>
          <w:p w:rsidR="0014791B" w:rsidRDefault="0014791B" w:rsidP="005066C8">
            <w:r>
              <w:t>EVENT</w:t>
            </w:r>
          </w:p>
        </w:tc>
        <w:tc>
          <w:tcPr>
            <w:tcW w:w="3650" w:type="dxa"/>
          </w:tcPr>
          <w:p w:rsidR="0014791B" w:rsidRDefault="0014791B" w:rsidP="005066C8">
            <w:r>
              <w:t>click</w:t>
            </w:r>
          </w:p>
        </w:tc>
      </w:tr>
      <w:tr w:rsidR="0014791B" w:rsidTr="00A80851">
        <w:trPr>
          <w:trHeight w:val="149"/>
        </w:trPr>
        <w:tc>
          <w:tcPr>
            <w:tcW w:w="3603" w:type="dxa"/>
            <w:vMerge/>
          </w:tcPr>
          <w:p w:rsidR="0014791B" w:rsidRPr="005066C8" w:rsidRDefault="0014791B" w:rsidP="005066C8"/>
        </w:tc>
        <w:tc>
          <w:tcPr>
            <w:tcW w:w="1992" w:type="dxa"/>
          </w:tcPr>
          <w:p w:rsidR="0014791B" w:rsidRDefault="0014791B" w:rsidP="005066C8">
            <w:r>
              <w:t>TYPE</w:t>
            </w:r>
          </w:p>
        </w:tc>
        <w:tc>
          <w:tcPr>
            <w:tcW w:w="3650" w:type="dxa"/>
          </w:tcPr>
          <w:p w:rsidR="0014791B" w:rsidRDefault="0014791B" w:rsidP="005066C8">
            <w:r>
              <w:t>AJAX</w:t>
            </w:r>
          </w:p>
        </w:tc>
      </w:tr>
      <w:tr w:rsidR="0014791B" w:rsidTr="00A80851">
        <w:trPr>
          <w:trHeight w:val="147"/>
        </w:trPr>
        <w:tc>
          <w:tcPr>
            <w:tcW w:w="3603" w:type="dxa"/>
            <w:vMerge/>
          </w:tcPr>
          <w:p w:rsidR="0014791B" w:rsidRDefault="0014791B" w:rsidP="005066C8"/>
        </w:tc>
        <w:tc>
          <w:tcPr>
            <w:tcW w:w="1992" w:type="dxa"/>
          </w:tcPr>
          <w:p w:rsidR="0014791B" w:rsidRDefault="00A80851" w:rsidP="005066C8">
            <w:r>
              <w:t>controller</w:t>
            </w:r>
          </w:p>
        </w:tc>
        <w:tc>
          <w:tcPr>
            <w:tcW w:w="3650" w:type="dxa"/>
          </w:tcPr>
          <w:p w:rsidR="0014791B" w:rsidRDefault="00A80851" w:rsidP="00A8085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sign_in</w:t>
            </w:r>
            <w:proofErr w:type="spellEnd"/>
            <w:r>
              <w:t>/</w:t>
            </w:r>
            <w:proofErr w:type="spellStart"/>
            <w:r>
              <w:t>forgot_password_post</w:t>
            </w:r>
            <w:proofErr w:type="spellEnd"/>
          </w:p>
        </w:tc>
      </w:tr>
      <w:tr w:rsidR="004D58A3" w:rsidTr="00A80851">
        <w:trPr>
          <w:trHeight w:val="147"/>
        </w:trPr>
        <w:tc>
          <w:tcPr>
            <w:tcW w:w="3603" w:type="dxa"/>
            <w:vMerge w:val="restart"/>
          </w:tcPr>
          <w:p w:rsidR="004D58A3" w:rsidRDefault="004D58A3" w:rsidP="005066C8">
            <w:r>
              <w:t>#</w:t>
            </w:r>
            <w:proofErr w:type="spellStart"/>
            <w:r>
              <w:t>btn</w:t>
            </w:r>
            <w:proofErr w:type="spellEnd"/>
            <w:r>
              <w:t>-sign-in</w:t>
            </w:r>
          </w:p>
        </w:tc>
        <w:tc>
          <w:tcPr>
            <w:tcW w:w="1992" w:type="dxa"/>
          </w:tcPr>
          <w:p w:rsidR="004D58A3" w:rsidRDefault="004D58A3" w:rsidP="005066C8">
            <w:r>
              <w:t>EVENT</w:t>
            </w:r>
          </w:p>
        </w:tc>
        <w:tc>
          <w:tcPr>
            <w:tcW w:w="3650" w:type="dxa"/>
          </w:tcPr>
          <w:p w:rsidR="004D58A3" w:rsidRDefault="004D58A3" w:rsidP="005066C8">
            <w:r>
              <w:t>click</w:t>
            </w:r>
          </w:p>
        </w:tc>
      </w:tr>
      <w:tr w:rsidR="004D58A3" w:rsidTr="00A80851">
        <w:trPr>
          <w:trHeight w:val="147"/>
        </w:trPr>
        <w:tc>
          <w:tcPr>
            <w:tcW w:w="3603" w:type="dxa"/>
            <w:vMerge/>
          </w:tcPr>
          <w:p w:rsidR="004D58A3" w:rsidRDefault="004D58A3" w:rsidP="005066C8"/>
        </w:tc>
        <w:tc>
          <w:tcPr>
            <w:tcW w:w="1992" w:type="dxa"/>
          </w:tcPr>
          <w:p w:rsidR="004D58A3" w:rsidRDefault="004D58A3" w:rsidP="005066C8">
            <w:r>
              <w:t>TYPE</w:t>
            </w:r>
          </w:p>
        </w:tc>
        <w:tc>
          <w:tcPr>
            <w:tcW w:w="3650" w:type="dxa"/>
          </w:tcPr>
          <w:p w:rsidR="004D58A3" w:rsidRDefault="004D58A3" w:rsidP="005066C8">
            <w:r>
              <w:t>AJAX</w:t>
            </w:r>
          </w:p>
        </w:tc>
      </w:tr>
      <w:tr w:rsidR="004D58A3" w:rsidTr="00A80851">
        <w:trPr>
          <w:trHeight w:val="147"/>
        </w:trPr>
        <w:tc>
          <w:tcPr>
            <w:tcW w:w="3603" w:type="dxa"/>
            <w:vMerge/>
          </w:tcPr>
          <w:p w:rsidR="004D58A3" w:rsidRDefault="004D58A3" w:rsidP="005066C8"/>
        </w:tc>
        <w:tc>
          <w:tcPr>
            <w:tcW w:w="1992" w:type="dxa"/>
          </w:tcPr>
          <w:p w:rsidR="004D58A3" w:rsidRDefault="004D58A3" w:rsidP="005066C8">
            <w:r>
              <w:t>controller</w:t>
            </w:r>
          </w:p>
        </w:tc>
        <w:tc>
          <w:tcPr>
            <w:tcW w:w="3650" w:type="dxa"/>
          </w:tcPr>
          <w:p w:rsidR="004D58A3" w:rsidRDefault="004D58A3" w:rsidP="005066C8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sign_in</w:t>
            </w:r>
            <w:proofErr w:type="spellEnd"/>
            <w:r>
              <w:t>/</w:t>
            </w:r>
            <w:proofErr w:type="spellStart"/>
            <w:r>
              <w:t>sign_in_post</w:t>
            </w:r>
            <w:proofErr w:type="spellEnd"/>
          </w:p>
        </w:tc>
      </w:tr>
    </w:tbl>
    <w:p w:rsidR="005066C8" w:rsidRPr="005066C8" w:rsidRDefault="005066C8" w:rsidP="005066C8"/>
    <w:p w:rsidR="000E5E77" w:rsidRDefault="000E5E77" w:rsidP="000E5E77"/>
    <w:p w:rsidR="000E5E77" w:rsidRDefault="000E5E77" w:rsidP="000E5E77">
      <w:pPr>
        <w:pStyle w:val="Heading2"/>
      </w:pPr>
      <w:r>
        <w:t>2.3 My Page</w:t>
      </w:r>
    </w:p>
    <w:p w:rsidR="000E5E77" w:rsidRDefault="000E5E77" w:rsidP="000E5E77"/>
    <w:p w:rsidR="000E5E77" w:rsidRDefault="000E5E77" w:rsidP="000E5E77">
      <w:pPr>
        <w:pStyle w:val="Heading3"/>
      </w:pPr>
      <w:r>
        <w:t>2.3.1 Controller Information</w:t>
      </w:r>
    </w:p>
    <w:p w:rsidR="00B34298" w:rsidRDefault="00B34298" w:rsidP="00B3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2311"/>
        <w:gridCol w:w="2312"/>
      </w:tblGrid>
      <w:tr w:rsidR="00B34298" w:rsidTr="00541DBA">
        <w:tc>
          <w:tcPr>
            <w:tcW w:w="4622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2311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My_page.php</w:t>
            </w:r>
            <w:proofErr w:type="spellEnd"/>
          </w:p>
        </w:tc>
        <w:tc>
          <w:tcPr>
            <w:tcW w:w="2312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</w:t>
            </w:r>
          </w:p>
        </w:tc>
      </w:tr>
      <w:tr w:rsidR="00B34298" w:rsidTr="001F55C2">
        <w:tc>
          <w:tcPr>
            <w:tcW w:w="4622" w:type="dxa"/>
            <w:shd w:val="clear" w:color="auto" w:fill="404040" w:themeFill="text1" w:themeFillTint="BF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gridSpan w:val="2"/>
            <w:shd w:val="clear" w:color="auto" w:fill="404040" w:themeFill="text1" w:themeFillTint="BF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B34298" w:rsidTr="001F55C2">
        <w:tc>
          <w:tcPr>
            <w:tcW w:w="4622" w:type="dxa"/>
            <w:shd w:val="clear" w:color="auto" w:fill="FFFFFF" w:themeFill="background1"/>
          </w:tcPr>
          <w:p w:rsidR="00B34298" w:rsidRPr="000E5E77" w:rsidRDefault="00B34298" w:rsidP="001F55C2">
            <w:proofErr w:type="spellStart"/>
            <w:r>
              <w:t>dashboard</w:t>
            </w:r>
            <w:r w:rsidR="001C5290">
              <w:t>_get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B34298" w:rsidRPr="000E5E77" w:rsidRDefault="00EE3D01" w:rsidP="001F55C2">
            <w:r>
              <w:t xml:space="preserve">Data </w:t>
            </w:r>
            <w:proofErr w:type="spellStart"/>
            <w:r>
              <w:t>tampilan</w:t>
            </w:r>
            <w:proofErr w:type="spellEnd"/>
            <w:r>
              <w:t xml:space="preserve"> dashboard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</w:p>
        </w:tc>
      </w:tr>
      <w:tr w:rsidR="001C5290" w:rsidTr="001C5290">
        <w:tc>
          <w:tcPr>
            <w:tcW w:w="4622" w:type="dxa"/>
            <w:shd w:val="clear" w:color="auto" w:fill="404040" w:themeFill="text1" w:themeFillTint="BF"/>
          </w:tcPr>
          <w:p w:rsidR="001C5290" w:rsidRPr="000E5E77" w:rsidRDefault="001C5290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gridSpan w:val="2"/>
            <w:shd w:val="clear" w:color="auto" w:fill="404040" w:themeFill="text1" w:themeFillTint="BF"/>
          </w:tcPr>
          <w:p w:rsidR="001C5290" w:rsidRPr="000E5E77" w:rsidRDefault="001C5290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1C5290" w:rsidTr="001F55C2">
        <w:tc>
          <w:tcPr>
            <w:tcW w:w="4622" w:type="dxa"/>
            <w:shd w:val="clear" w:color="auto" w:fill="FFFFFF" w:themeFill="background1"/>
          </w:tcPr>
          <w:p w:rsidR="001C5290" w:rsidRPr="000E5E77" w:rsidRDefault="001C5290" w:rsidP="00607A69">
            <w:proofErr w:type="spellStart"/>
            <w:r>
              <w:t>save_dashboard_post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1C5290" w:rsidRPr="000E5E77" w:rsidRDefault="001C5290" w:rsidP="00607A69">
            <w:r>
              <w:t xml:space="preserve">Save </w:t>
            </w:r>
            <w:proofErr w:type="spellStart"/>
            <w:r>
              <w:t>komposisi</w:t>
            </w:r>
            <w:proofErr w:type="spellEnd"/>
            <w:r>
              <w:t xml:space="preserve"> dashboard</w:t>
            </w:r>
          </w:p>
        </w:tc>
      </w:tr>
    </w:tbl>
    <w:p w:rsidR="00B34298" w:rsidRPr="00B34298" w:rsidRDefault="00B34298" w:rsidP="00B3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0E5E77" w:rsidTr="000E5E77">
        <w:tc>
          <w:tcPr>
            <w:tcW w:w="4622" w:type="dxa"/>
            <w:shd w:val="clear" w:color="auto" w:fill="262626" w:themeFill="text1" w:themeFillTint="D9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4623" w:type="dxa"/>
            <w:shd w:val="clear" w:color="auto" w:fill="262626" w:themeFill="text1" w:themeFillTint="D9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My_page.php</w:t>
            </w:r>
            <w:proofErr w:type="spellEnd"/>
          </w:p>
        </w:tc>
      </w:tr>
      <w:tr w:rsidR="000E5E77" w:rsidTr="000E5E77">
        <w:tc>
          <w:tcPr>
            <w:tcW w:w="4622" w:type="dxa"/>
            <w:shd w:val="clear" w:color="auto" w:fill="404040" w:themeFill="text1" w:themeFillTint="BF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shd w:val="clear" w:color="auto" w:fill="404040" w:themeFill="text1" w:themeFillTint="BF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0E5E77" w:rsidTr="000E5E77">
        <w:tc>
          <w:tcPr>
            <w:tcW w:w="4622" w:type="dxa"/>
            <w:shd w:val="clear" w:color="auto" w:fill="FFFFFF" w:themeFill="background1"/>
          </w:tcPr>
          <w:p w:rsidR="000E5E77" w:rsidRPr="000E5E77" w:rsidRDefault="000E5E77" w:rsidP="000E5E77">
            <w:r w:rsidRPr="000E5E77">
              <w:t>index</w:t>
            </w:r>
          </w:p>
        </w:tc>
        <w:tc>
          <w:tcPr>
            <w:tcW w:w="4623" w:type="dxa"/>
            <w:shd w:val="clear" w:color="auto" w:fill="FFFFFF" w:themeFill="background1"/>
          </w:tcPr>
          <w:p w:rsidR="000E5E77" w:rsidRPr="000E5E77" w:rsidRDefault="000E5E77" w:rsidP="000E5E77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my page</w:t>
            </w:r>
          </w:p>
        </w:tc>
      </w:tr>
    </w:tbl>
    <w:p w:rsidR="000E5E77" w:rsidRDefault="000E5E77" w:rsidP="000E5E77"/>
    <w:p w:rsidR="00F15C21" w:rsidRDefault="00F15C21" w:rsidP="00F15C21">
      <w:pPr>
        <w:pStyle w:val="Heading3"/>
      </w:pPr>
      <w:r>
        <w:t>2.3.2 Additional Information</w:t>
      </w:r>
    </w:p>
    <w:p w:rsidR="00F15C21" w:rsidRDefault="00F15C21" w:rsidP="000E5E77"/>
    <w:p w:rsidR="00F15C21" w:rsidRDefault="00F15C21" w:rsidP="00F15C21">
      <w:pPr>
        <w:pStyle w:val="ListParagraph"/>
        <w:numPr>
          <w:ilvl w:val="0"/>
          <w:numId w:val="33"/>
        </w:numPr>
      </w:pPr>
      <w:r>
        <w:t xml:space="preserve">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controller dashboard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widget-widget </w:t>
      </w:r>
      <w:proofErr w:type="spellStart"/>
      <w:r>
        <w:t>pada</w:t>
      </w:r>
      <w:proofErr w:type="spellEnd"/>
      <w:r>
        <w:t xml:space="preserve"> dashboard.</w:t>
      </w:r>
    </w:p>
    <w:p w:rsidR="00F15C21" w:rsidRDefault="00F15C21" w:rsidP="00F15C21">
      <w:pPr>
        <w:pStyle w:val="ListParagraph"/>
        <w:numPr>
          <w:ilvl w:val="0"/>
          <w:numId w:val="33"/>
        </w:numPr>
      </w:pPr>
      <w:proofErr w:type="spellStart"/>
      <w:r>
        <w:t>Untuk</w:t>
      </w:r>
      <w:proofErr w:type="spellEnd"/>
      <w:r>
        <w:t xml:space="preserve"> widget dashboard </w:t>
      </w:r>
      <w:proofErr w:type="spellStart"/>
      <w:r>
        <w:t>berupa</w:t>
      </w:r>
      <w:proofErr w:type="spellEnd"/>
      <w:r>
        <w:t xml:space="preserve"> query widget info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controller/view query widget.</w:t>
      </w:r>
    </w:p>
    <w:p w:rsidR="00F15C21" w:rsidRDefault="00F15C21" w:rsidP="00F15C21">
      <w:pPr>
        <w:pStyle w:val="ListParagraph"/>
        <w:numPr>
          <w:ilvl w:val="0"/>
          <w:numId w:val="33"/>
        </w:numPr>
      </w:pPr>
      <w:proofErr w:type="spellStart"/>
      <w:r>
        <w:t>Untuk</w:t>
      </w:r>
      <w:proofErr w:type="spellEnd"/>
      <w:r>
        <w:t xml:space="preserve"> widget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reported tasks, watched tasks </w:t>
      </w:r>
      <w:proofErr w:type="spellStart"/>
      <w:r>
        <w:t>dan</w:t>
      </w:r>
      <w:proofErr w:type="spellEnd"/>
      <w:r>
        <w:t xml:space="preserve"> tasks assigned to me.</w:t>
      </w:r>
    </w:p>
    <w:p w:rsidR="00F15C21" w:rsidRDefault="00F15C21" w:rsidP="00F15C21">
      <w:pPr>
        <w:pStyle w:val="ListParagraph"/>
        <w:numPr>
          <w:ilvl w:val="0"/>
          <w:numId w:val="33"/>
        </w:numPr>
      </w:pPr>
      <w:r>
        <w:t xml:space="preserve">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controller query widget.</w:t>
      </w:r>
    </w:p>
    <w:p w:rsidR="00F15C21" w:rsidRDefault="00F15C21" w:rsidP="000E5E77"/>
    <w:p w:rsidR="000E5E77" w:rsidRDefault="000E5E77" w:rsidP="009F742E">
      <w:pPr>
        <w:pStyle w:val="Heading2"/>
      </w:pPr>
      <w:r>
        <w:t xml:space="preserve">2.4 </w:t>
      </w:r>
      <w:r w:rsidR="009F742E">
        <w:t>Projects</w:t>
      </w:r>
    </w:p>
    <w:p w:rsidR="009F742E" w:rsidRDefault="009F742E" w:rsidP="009F742E"/>
    <w:p w:rsidR="009F742E" w:rsidRDefault="009F742E" w:rsidP="009F742E">
      <w:pPr>
        <w:pStyle w:val="Heading3"/>
      </w:pPr>
      <w:r>
        <w:t>2.4.1 Controller Information</w:t>
      </w:r>
    </w:p>
    <w:p w:rsidR="009F742E" w:rsidRDefault="009F742E" w:rsidP="009F7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2311"/>
        <w:gridCol w:w="2312"/>
      </w:tblGrid>
      <w:tr w:rsidR="009F742E" w:rsidTr="00FF1D0A">
        <w:tc>
          <w:tcPr>
            <w:tcW w:w="4622" w:type="dxa"/>
            <w:shd w:val="clear" w:color="auto" w:fill="262626" w:themeFill="text1" w:themeFillTint="D9"/>
          </w:tcPr>
          <w:p w:rsidR="009F742E" w:rsidRPr="000E5E77" w:rsidRDefault="009F742E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2311" w:type="dxa"/>
            <w:shd w:val="clear" w:color="auto" w:fill="262626" w:themeFill="text1" w:themeFillTint="D9"/>
          </w:tcPr>
          <w:p w:rsidR="009F742E" w:rsidRPr="000E5E77" w:rsidRDefault="009F742E" w:rsidP="009F742E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Projects</w:t>
            </w:r>
            <w:r>
              <w:rPr>
                <w:b/>
                <w:color w:val="FFFFFF" w:themeColor="background1"/>
              </w:rPr>
              <w:t>.php</w:t>
            </w:r>
            <w:proofErr w:type="spellEnd"/>
          </w:p>
        </w:tc>
        <w:tc>
          <w:tcPr>
            <w:tcW w:w="2312" w:type="dxa"/>
            <w:shd w:val="clear" w:color="auto" w:fill="262626" w:themeFill="text1" w:themeFillTint="D9"/>
          </w:tcPr>
          <w:p w:rsidR="009F742E" w:rsidRPr="000E5E77" w:rsidRDefault="009F742E" w:rsidP="009F742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</w:t>
            </w:r>
          </w:p>
        </w:tc>
      </w:tr>
      <w:tr w:rsidR="009F742E" w:rsidTr="00607A69">
        <w:tc>
          <w:tcPr>
            <w:tcW w:w="4622" w:type="dxa"/>
            <w:shd w:val="clear" w:color="auto" w:fill="404040" w:themeFill="text1" w:themeFillTint="BF"/>
          </w:tcPr>
          <w:p w:rsidR="009F742E" w:rsidRPr="000E5E77" w:rsidRDefault="009F742E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gridSpan w:val="2"/>
            <w:shd w:val="clear" w:color="auto" w:fill="404040" w:themeFill="text1" w:themeFillTint="BF"/>
          </w:tcPr>
          <w:p w:rsidR="009F742E" w:rsidRPr="000E5E77" w:rsidRDefault="009F742E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9F742E" w:rsidTr="00607A69">
        <w:tc>
          <w:tcPr>
            <w:tcW w:w="4622" w:type="dxa"/>
            <w:shd w:val="clear" w:color="auto" w:fill="FFFFFF" w:themeFill="background1"/>
          </w:tcPr>
          <w:p w:rsidR="009F742E" w:rsidRPr="000E5E77" w:rsidRDefault="009F742E" w:rsidP="00607A69">
            <w:proofErr w:type="spellStart"/>
            <w:r w:rsidRPr="000E5E77">
              <w:t>index</w:t>
            </w:r>
            <w:r w:rsidR="002C15E3">
              <w:t>_get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9F742E" w:rsidRPr="000E5E77" w:rsidRDefault="009F742E" w:rsidP="00607A6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 projects</w:t>
            </w:r>
          </w:p>
        </w:tc>
      </w:tr>
      <w:tr w:rsidR="002C15E3" w:rsidTr="002C15E3">
        <w:tc>
          <w:tcPr>
            <w:tcW w:w="4622" w:type="dxa"/>
            <w:shd w:val="clear" w:color="auto" w:fill="D9D9D9" w:themeFill="background1" w:themeFillShade="D9"/>
          </w:tcPr>
          <w:p w:rsidR="002C15E3" w:rsidRPr="002C15E3" w:rsidRDefault="002C15E3" w:rsidP="002C15E3">
            <w:pPr>
              <w:rPr>
                <w:b/>
              </w:rPr>
            </w:pPr>
            <w:r w:rsidRPr="002C15E3">
              <w:rPr>
                <w:b/>
              </w:rPr>
              <w:t>Parameter (GET)</w:t>
            </w:r>
          </w:p>
        </w:tc>
        <w:tc>
          <w:tcPr>
            <w:tcW w:w="4623" w:type="dxa"/>
            <w:gridSpan w:val="2"/>
            <w:shd w:val="clear" w:color="auto" w:fill="D9D9D9" w:themeFill="background1" w:themeFillShade="D9"/>
          </w:tcPr>
          <w:p w:rsidR="002C15E3" w:rsidRPr="002C15E3" w:rsidRDefault="002C15E3" w:rsidP="00607A69">
            <w:pPr>
              <w:rPr>
                <w:b/>
              </w:rPr>
            </w:pPr>
            <w:r w:rsidRPr="002C15E3">
              <w:rPr>
                <w:b/>
              </w:rPr>
              <w:t>Description</w:t>
            </w:r>
          </w:p>
        </w:tc>
      </w:tr>
      <w:tr w:rsidR="002C15E3" w:rsidTr="00607A69">
        <w:tc>
          <w:tcPr>
            <w:tcW w:w="4622" w:type="dxa"/>
            <w:shd w:val="clear" w:color="auto" w:fill="FFFFFF" w:themeFill="background1"/>
          </w:tcPr>
          <w:p w:rsidR="002C15E3" w:rsidRDefault="0097118C" w:rsidP="002C15E3">
            <w:proofErr w:type="spellStart"/>
            <w:r w:rsidRPr="0097118C">
              <w:t>iDisplayLength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2C15E3" w:rsidRDefault="0097118C" w:rsidP="00607A69"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t>diminta</w:t>
            </w:r>
            <w:proofErr w:type="spellEnd"/>
          </w:p>
        </w:tc>
      </w:tr>
      <w:tr w:rsidR="0097118C" w:rsidTr="00607A69">
        <w:tc>
          <w:tcPr>
            <w:tcW w:w="4622" w:type="dxa"/>
            <w:shd w:val="clear" w:color="auto" w:fill="FFFFFF" w:themeFill="background1"/>
          </w:tcPr>
          <w:p w:rsidR="0097118C" w:rsidRPr="0097118C" w:rsidRDefault="0097118C" w:rsidP="002C15E3">
            <w:proofErr w:type="spellStart"/>
            <w:r w:rsidRPr="0097118C">
              <w:t>iDisplayStart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97118C" w:rsidRDefault="0097118C" w:rsidP="00607A69"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data yang </w:t>
            </w:r>
            <w:proofErr w:type="spellStart"/>
            <w:r>
              <w:t>diminta</w:t>
            </w:r>
            <w:proofErr w:type="spellEnd"/>
          </w:p>
        </w:tc>
      </w:tr>
      <w:tr w:rsidR="00B506F9" w:rsidTr="00B506F9">
        <w:tc>
          <w:tcPr>
            <w:tcW w:w="4622" w:type="dxa"/>
            <w:shd w:val="clear" w:color="auto" w:fill="404040" w:themeFill="text1" w:themeFillTint="BF"/>
          </w:tcPr>
          <w:p w:rsidR="00B506F9" w:rsidRPr="00B506F9" w:rsidRDefault="00B506F9" w:rsidP="002C15E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gridSpan w:val="2"/>
            <w:shd w:val="clear" w:color="auto" w:fill="404040" w:themeFill="text1" w:themeFillTint="BF"/>
          </w:tcPr>
          <w:p w:rsidR="00B506F9" w:rsidRPr="00B506F9" w:rsidRDefault="00B506F9" w:rsidP="00607A6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B506F9" w:rsidTr="00B506F9">
        <w:tc>
          <w:tcPr>
            <w:tcW w:w="4622" w:type="dxa"/>
            <w:shd w:val="clear" w:color="auto" w:fill="FFFFFF" w:themeFill="background1"/>
          </w:tcPr>
          <w:p w:rsidR="00B506F9" w:rsidRPr="00B506F9" w:rsidRDefault="00B506F9" w:rsidP="002C15E3">
            <w:proofErr w:type="spellStart"/>
            <w:r>
              <w:lastRenderedPageBreak/>
              <w:t>index_post</w:t>
            </w:r>
            <w:proofErr w:type="spellEnd"/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B506F9" w:rsidRPr="00B506F9" w:rsidRDefault="00B506F9" w:rsidP="00B506F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/</w:t>
            </w:r>
            <w:proofErr w:type="spellStart"/>
            <w:r>
              <w:t>mengupdate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</w:p>
        </w:tc>
      </w:tr>
      <w:tr w:rsidR="00B506F9" w:rsidTr="00B506F9">
        <w:tc>
          <w:tcPr>
            <w:tcW w:w="4622" w:type="dxa"/>
            <w:shd w:val="clear" w:color="auto" w:fill="D9D9D9" w:themeFill="background1" w:themeFillShade="D9"/>
          </w:tcPr>
          <w:p w:rsidR="00B506F9" w:rsidRPr="00B506F9" w:rsidRDefault="00B506F9" w:rsidP="002C15E3">
            <w:pPr>
              <w:rPr>
                <w:b/>
              </w:rPr>
            </w:pPr>
            <w:r w:rsidRPr="00B506F9">
              <w:rPr>
                <w:b/>
              </w:rPr>
              <w:t>Parameter (POST)</w:t>
            </w:r>
          </w:p>
        </w:tc>
        <w:tc>
          <w:tcPr>
            <w:tcW w:w="4623" w:type="dxa"/>
            <w:gridSpan w:val="2"/>
            <w:shd w:val="clear" w:color="auto" w:fill="D9D9D9" w:themeFill="background1" w:themeFillShade="D9"/>
          </w:tcPr>
          <w:p w:rsidR="00B506F9" w:rsidRPr="00B506F9" w:rsidRDefault="00B506F9" w:rsidP="00B506F9">
            <w:pPr>
              <w:rPr>
                <w:b/>
              </w:rPr>
            </w:pPr>
            <w:r w:rsidRPr="00B506F9">
              <w:rPr>
                <w:b/>
              </w:rPr>
              <w:t>Description</w:t>
            </w:r>
          </w:p>
        </w:tc>
      </w:tr>
      <w:tr w:rsidR="00B506F9" w:rsidTr="00B506F9">
        <w:tc>
          <w:tcPr>
            <w:tcW w:w="4622" w:type="dxa"/>
            <w:shd w:val="clear" w:color="auto" w:fill="FFFFFF" w:themeFill="background1"/>
          </w:tcPr>
          <w:p w:rsidR="00B506F9" w:rsidRPr="00B506F9" w:rsidRDefault="00B506F9" w:rsidP="002C15E3">
            <w:r w:rsidRPr="00B506F9">
              <w:t xml:space="preserve">Fields </w:t>
            </w:r>
            <w:proofErr w:type="spellStart"/>
            <w:r w:rsidRPr="00B506F9">
              <w:t>sesuai</w:t>
            </w:r>
            <w:proofErr w:type="spellEnd"/>
            <w:r w:rsidRPr="00B506F9">
              <w:t xml:space="preserve"> </w:t>
            </w:r>
            <w:proofErr w:type="spellStart"/>
            <w:r w:rsidRPr="00B506F9">
              <w:t>dengan</w:t>
            </w:r>
            <w:proofErr w:type="spellEnd"/>
            <w:r w:rsidRPr="00B506F9">
              <w:t xml:space="preserve"> </w:t>
            </w:r>
            <w:proofErr w:type="spellStart"/>
            <w:r w:rsidRPr="00B506F9">
              <w:t>tabel</w:t>
            </w:r>
            <w:proofErr w:type="spellEnd"/>
            <w:r w:rsidRPr="00B506F9">
              <w:t xml:space="preserve"> projects</w:t>
            </w:r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B506F9" w:rsidRPr="00B506F9" w:rsidRDefault="00B506F9" w:rsidP="00B506F9">
            <w:proofErr w:type="spellStart"/>
            <w:r>
              <w:t>Lihat</w:t>
            </w:r>
            <w:proofErr w:type="spellEnd"/>
            <w:r>
              <w:t xml:space="preserve"> info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projects</w:t>
            </w:r>
          </w:p>
        </w:tc>
      </w:tr>
      <w:tr w:rsidR="004E24C9" w:rsidTr="00B506F9">
        <w:tc>
          <w:tcPr>
            <w:tcW w:w="4622" w:type="dxa"/>
            <w:shd w:val="clear" w:color="auto" w:fill="FFFFFF" w:themeFill="background1"/>
          </w:tcPr>
          <w:p w:rsidR="004E24C9" w:rsidRPr="00B506F9" w:rsidRDefault="004E24C9" w:rsidP="002C15E3">
            <w:proofErr w:type="spellStart"/>
            <w:r>
              <w:t>Semua</w:t>
            </w:r>
            <w:proofErr w:type="spellEnd"/>
            <w:r>
              <w:t xml:space="preserve"> custom fields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projects</w:t>
            </w:r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4E24C9" w:rsidRDefault="004E24C9" w:rsidP="004E24C9">
            <w:proofErr w:type="spellStart"/>
            <w:r>
              <w:t>Lihat</w:t>
            </w:r>
            <w:proofErr w:type="spellEnd"/>
            <w:r>
              <w:t xml:space="preserve"> info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custom_fields</w:t>
            </w:r>
            <w:proofErr w:type="spellEnd"/>
            <w:r w:rsidR="00315910">
              <w:t xml:space="preserve"> </w:t>
            </w:r>
            <w:proofErr w:type="spellStart"/>
            <w:r w:rsidR="00315910">
              <w:t>dan</w:t>
            </w:r>
            <w:proofErr w:type="spellEnd"/>
            <w:r w:rsidR="00315910">
              <w:t xml:space="preserve"> custom_values</w:t>
            </w:r>
            <w:bookmarkStart w:id="11" w:name="_GoBack"/>
            <w:bookmarkEnd w:id="11"/>
          </w:p>
        </w:tc>
      </w:tr>
    </w:tbl>
    <w:p w:rsidR="009F742E" w:rsidRPr="009F742E" w:rsidRDefault="009F742E" w:rsidP="009F742E"/>
    <w:sectPr w:rsidR="009F742E" w:rsidRPr="009F742E" w:rsidSect="00B12AAA">
      <w:headerReference w:type="default" r:id="rId11"/>
      <w:footerReference w:type="default" r:id="rId12"/>
      <w:type w:val="nextColumn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26" w:rsidRDefault="0089702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97026" w:rsidRDefault="0089702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75" w:rsidRDefault="00D327B8" w:rsidP="00D327B8">
    <w:pPr>
      <w:tabs>
        <w:tab w:val="left" w:pos="7150"/>
      </w:tabs>
      <w:rPr>
        <w:rFonts w:cs="Times New Roman"/>
        <w:sz w:val="16"/>
        <w:szCs w:val="16"/>
      </w:rPr>
    </w:pPr>
    <w:r>
      <w:rPr>
        <w:rFonts w:cs="Times New Roman"/>
        <w:sz w:val="16"/>
        <w:szCs w:val="16"/>
      </w:rPr>
      <w:tab/>
    </w:r>
  </w:p>
  <w:p w:rsidR="00BE6575" w:rsidRPr="00E40993" w:rsidRDefault="00AA451A" w:rsidP="00C80EC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rStyle w:val="PageNumber"/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FILENAME: </w:t>
    </w:r>
    <w:r w:rsidR="00164D4A">
      <w:rPr>
        <w:rFonts w:ascii="Tahoma" w:hAnsi="Tahoma" w:cs="Tahoma"/>
        <w:noProof/>
        <w:sz w:val="16"/>
        <w:szCs w:val="16"/>
      </w:rPr>
      <w:t>17.10.22</w:t>
    </w:r>
    <w:r w:rsidR="00900423">
      <w:rPr>
        <w:rFonts w:ascii="Tahoma" w:hAnsi="Tahoma" w:cs="Tahoma"/>
        <w:noProof/>
        <w:sz w:val="16"/>
        <w:szCs w:val="16"/>
      </w:rPr>
      <w:t xml:space="preserve"> - </w:t>
    </w:r>
    <w:r w:rsidR="00AA2CA0">
      <w:rPr>
        <w:rFonts w:ascii="Tahoma" w:hAnsi="Tahoma" w:cs="Tahoma"/>
        <w:noProof/>
        <w:sz w:val="16"/>
        <w:szCs w:val="16"/>
      </w:rPr>
      <w:t xml:space="preserve"> PT. GUDANG GARAM, TBK - Gempol</w:t>
    </w:r>
    <w:r w:rsidR="00BE6575" w:rsidRPr="00E40993">
      <w:rPr>
        <w:rFonts w:ascii="Tahoma" w:hAnsi="Tahoma" w:cs="Tahoma"/>
        <w:sz w:val="16"/>
        <w:szCs w:val="16"/>
      </w:rPr>
      <w:tab/>
    </w:r>
    <w:sdt>
      <w:sdtPr>
        <w:id w:val="5045953"/>
        <w:docPartObj>
          <w:docPartGallery w:val="Page Numbers (Top of Page)"/>
          <w:docPartUnique/>
        </w:docPartObj>
      </w:sdtPr>
      <w:sdtEndPr/>
      <w:sdtContent>
        <w:sdt>
          <w:sdtPr>
            <w:id w:val="504595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t xml:space="preserve">Page 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begin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instrText xml:space="preserve"> PAGE </w:instrTex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separate"/>
                </w:r>
                <w:r w:rsidR="00315910">
                  <w:rPr>
                    <w:rFonts w:ascii="Tahoma" w:hAnsi="Tahoma" w:cs="Tahoma"/>
                    <w:noProof/>
                    <w:sz w:val="16"/>
                    <w:szCs w:val="16"/>
                  </w:rPr>
                  <w:t>8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end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t xml:space="preserve"> of 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begin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instrText xml:space="preserve"> NUMPAGES  </w:instrTex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separate"/>
                </w:r>
                <w:r w:rsidR="00315910">
                  <w:rPr>
                    <w:rFonts w:ascii="Tahoma" w:hAnsi="Tahoma" w:cs="Tahoma"/>
                    <w:noProof/>
                    <w:sz w:val="16"/>
                    <w:szCs w:val="16"/>
                  </w:rPr>
                  <w:t>8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end"/>
                </w:r>
              </w:sdtContent>
            </w:sdt>
          </w:sdtContent>
        </w:sdt>
      </w:sdtContent>
    </w:sdt>
  </w:p>
  <w:p w:rsidR="00BE6575" w:rsidRPr="00E40993" w:rsidRDefault="00BE6575" w:rsidP="00C80EC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rFonts w:ascii="Tahoma" w:hAnsi="Tahoma" w:cs="Tahoma"/>
        <w:sz w:val="16"/>
        <w:szCs w:val="16"/>
      </w:rPr>
    </w:pPr>
    <w:r w:rsidRPr="00E40993">
      <w:rPr>
        <w:rFonts w:ascii="Tahoma" w:hAnsi="Tahoma" w:cs="Tahoma"/>
        <w:sz w:val="16"/>
        <w:szCs w:val="16"/>
      </w:rPr>
      <w:t>CONFIDENTIAL</w:t>
    </w:r>
    <w:r>
      <w:rPr>
        <w:rFonts w:ascii="Tahoma" w:hAnsi="Tahoma" w:cs="Tahoma"/>
        <w:sz w:val="16"/>
        <w:szCs w:val="16"/>
      </w:rPr>
      <w:t xml:space="preserve">; </w:t>
    </w:r>
    <w:r w:rsidR="00584151">
      <w:rPr>
        <w:rFonts w:ascii="Tahoma" w:hAnsi="Tahoma" w:cs="Tahoma"/>
        <w:sz w:val="16"/>
        <w:szCs w:val="16"/>
      </w:rPr>
      <w:t>VERSION 0</w:t>
    </w:r>
    <w:r w:rsidRPr="00E40993">
      <w:rPr>
        <w:rFonts w:ascii="Tahoma" w:hAnsi="Tahoma" w:cs="Tahoma"/>
        <w:sz w:val="16"/>
        <w:szCs w:val="16"/>
      </w:rPr>
      <w:tab/>
    </w:r>
    <w:r w:rsidRPr="00E40993">
      <w:rPr>
        <w:rFonts w:ascii="Tahoma" w:hAnsi="Tahoma" w:cs="Tahoma"/>
        <w:sz w:val="16"/>
        <w:szCs w:val="16"/>
      </w:rPr>
      <w:tab/>
      <w:t xml:space="preserve">PRINTED ON: </w:t>
    </w:r>
    <w:r w:rsidR="00B15FF1" w:rsidRPr="00E40993">
      <w:rPr>
        <w:rFonts w:ascii="Tahoma" w:hAnsi="Tahoma" w:cs="Tahoma"/>
        <w:sz w:val="16"/>
        <w:szCs w:val="16"/>
      </w:rPr>
      <w:fldChar w:fldCharType="begin"/>
    </w:r>
    <w:r w:rsidRPr="00E40993">
      <w:rPr>
        <w:rFonts w:ascii="Tahoma" w:hAnsi="Tahoma" w:cs="Tahoma"/>
        <w:sz w:val="16"/>
        <w:szCs w:val="16"/>
      </w:rPr>
      <w:instrText xml:space="preserve"> PRINTDATE  \@ "M/d/yyyy h:mm am/pm" </w:instrText>
    </w:r>
    <w:r w:rsidR="00B15FF1" w:rsidRPr="00E40993">
      <w:rPr>
        <w:rFonts w:ascii="Tahoma" w:hAnsi="Tahoma" w:cs="Tahoma"/>
        <w:sz w:val="16"/>
        <w:szCs w:val="16"/>
      </w:rPr>
      <w:fldChar w:fldCharType="separate"/>
    </w:r>
    <w:r w:rsidR="00802F9C">
      <w:rPr>
        <w:rFonts w:ascii="Tahoma" w:hAnsi="Tahoma" w:cs="Tahoma"/>
        <w:noProof/>
        <w:sz w:val="16"/>
        <w:szCs w:val="16"/>
      </w:rPr>
      <w:t>21</w:t>
    </w:r>
    <w:r w:rsidR="009B0AA4">
      <w:rPr>
        <w:rFonts w:ascii="Tahoma" w:hAnsi="Tahoma" w:cs="Tahoma"/>
        <w:noProof/>
        <w:sz w:val="16"/>
        <w:szCs w:val="16"/>
      </w:rPr>
      <w:t>/</w:t>
    </w:r>
    <w:r w:rsidR="00802F9C">
      <w:rPr>
        <w:rFonts w:ascii="Tahoma" w:hAnsi="Tahoma" w:cs="Tahoma"/>
        <w:noProof/>
        <w:sz w:val="16"/>
        <w:szCs w:val="16"/>
      </w:rPr>
      <w:t>11</w:t>
    </w:r>
    <w:r w:rsidR="009B0AA4">
      <w:rPr>
        <w:rFonts w:ascii="Tahoma" w:hAnsi="Tahoma" w:cs="Tahoma"/>
        <w:noProof/>
        <w:sz w:val="16"/>
        <w:szCs w:val="16"/>
      </w:rPr>
      <w:t>/</w:t>
    </w:r>
    <w:r w:rsidR="00802F9C">
      <w:rPr>
        <w:rFonts w:ascii="Tahoma" w:hAnsi="Tahoma" w:cs="Tahoma"/>
        <w:noProof/>
        <w:sz w:val="16"/>
        <w:szCs w:val="16"/>
      </w:rPr>
      <w:t>2017</w:t>
    </w:r>
    <w:r w:rsidR="00D803D1">
      <w:rPr>
        <w:rFonts w:ascii="Tahoma" w:hAnsi="Tahoma" w:cs="Tahoma"/>
        <w:noProof/>
        <w:sz w:val="16"/>
        <w:szCs w:val="16"/>
      </w:rPr>
      <w:t xml:space="preserve"> 14</w:t>
    </w:r>
    <w:r w:rsidR="00A027DF">
      <w:rPr>
        <w:rFonts w:ascii="Tahoma" w:hAnsi="Tahoma" w:cs="Tahoma"/>
        <w:noProof/>
        <w:sz w:val="16"/>
        <w:szCs w:val="16"/>
      </w:rPr>
      <w:t>:50 PM</w:t>
    </w:r>
    <w:r w:rsidR="00B15FF1" w:rsidRPr="00E40993">
      <w:rPr>
        <w:rFonts w:ascii="Tahoma" w:hAnsi="Tahoma" w:cs="Tahoma"/>
        <w:sz w:val="16"/>
        <w:szCs w:val="16"/>
      </w:rPr>
      <w:fldChar w:fldCharType="end"/>
    </w:r>
  </w:p>
  <w:p w:rsidR="00BE6575" w:rsidRDefault="00BE6575" w:rsidP="00B26FB4">
    <w:pPr>
      <w:tabs>
        <w:tab w:val="center" w:pos="4500"/>
        <w:tab w:val="right" w:pos="9000"/>
      </w:tabs>
      <w:spacing w:before="60"/>
      <w:rPr>
        <w:rFonts w:cs="Times New Roman"/>
      </w:rPr>
    </w:pPr>
    <w:r>
      <w:rPr>
        <w:rFonts w:cs="Times New Roman"/>
        <w:i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26" w:rsidRDefault="0089702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97026" w:rsidRDefault="0089702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38" w:rsidRPr="00D45207" w:rsidRDefault="008A7D38" w:rsidP="008A7D38">
    <w:pPr>
      <w:ind w:left="-90"/>
      <w:jc w:val="left"/>
      <w:rPr>
        <w:rFonts w:ascii="Tahoma" w:hAnsi="Tahoma" w:cs="Tahoma"/>
        <w:b/>
        <w:sz w:val="16"/>
        <w:szCs w:val="16"/>
      </w:rPr>
    </w:pPr>
    <w:r w:rsidRPr="00D45207">
      <w:rPr>
        <w:rFonts w:ascii="Tahoma" w:hAnsi="Tahoma" w:cs="Tahoma"/>
        <w:b/>
        <w:sz w:val="16"/>
        <w:szCs w:val="16"/>
      </w:rPr>
      <w:t xml:space="preserve">Electronic &amp; Electrical Services </w:t>
    </w:r>
    <w:r w:rsidR="00E65D0E">
      <w:rPr>
        <w:rFonts w:ascii="Tahoma" w:hAnsi="Tahoma" w:cs="Tahoma"/>
        <w:b/>
        <w:sz w:val="16"/>
        <w:szCs w:val="16"/>
      </w:rPr>
      <w:t>Division</w:t>
    </w:r>
  </w:p>
  <w:tbl>
    <w:tblPr>
      <w:tblStyle w:val="TableGrid"/>
      <w:tblW w:w="0" w:type="auto"/>
      <w:tblInd w:w="-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020"/>
      <w:gridCol w:w="222"/>
    </w:tblGrid>
    <w:tr w:rsidR="00BE6575" w:rsidTr="00F97A45">
      <w:tc>
        <w:tcPr>
          <w:tcW w:w="0" w:type="auto"/>
          <w:vAlign w:val="bottom"/>
        </w:tcPr>
        <w:p w:rsidR="00BE6575" w:rsidRPr="00AA2CA0" w:rsidRDefault="002B611B" w:rsidP="00AA2CA0">
          <w:pPr>
            <w:rPr>
              <w:b/>
              <w:sz w:val="18"/>
              <w:szCs w:val="32"/>
            </w:rPr>
          </w:pPr>
          <w:r w:rsidRPr="002B611B">
            <w:rPr>
              <w:b/>
              <w:sz w:val="18"/>
              <w:szCs w:val="32"/>
            </w:rPr>
            <w:t>PRODUCTION INFORMATION SYSTEM</w:t>
          </w:r>
        </w:p>
      </w:tc>
      <w:tc>
        <w:tcPr>
          <w:tcW w:w="0" w:type="auto"/>
        </w:tcPr>
        <w:p w:rsidR="00BE6575" w:rsidRPr="00AA2CA0" w:rsidRDefault="00BE6575" w:rsidP="00674A25">
          <w:pPr>
            <w:pStyle w:val="Header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240"/>
            <w:jc w:val="right"/>
            <w:rPr>
              <w:rFonts w:ascii="Tahoma" w:hAnsi="Tahoma" w:cs="Tahoma"/>
              <w:b/>
              <w:bCs/>
              <w:sz w:val="24"/>
              <w:szCs w:val="28"/>
            </w:rPr>
          </w:pPr>
        </w:p>
      </w:tc>
    </w:tr>
  </w:tbl>
  <w:p w:rsidR="00BE6575" w:rsidRDefault="00BE6575">
    <w:pP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513"/>
    <w:multiLevelType w:val="multilevel"/>
    <w:tmpl w:val="9D2AC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D2457F2"/>
    <w:multiLevelType w:val="hybridMultilevel"/>
    <w:tmpl w:val="A852E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F68BE"/>
    <w:multiLevelType w:val="hybridMultilevel"/>
    <w:tmpl w:val="CFA80D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C60DC"/>
    <w:multiLevelType w:val="hybridMultilevel"/>
    <w:tmpl w:val="03427070"/>
    <w:lvl w:ilvl="0" w:tplc="BA8AE106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7A3D54"/>
    <w:multiLevelType w:val="hybridMultilevel"/>
    <w:tmpl w:val="C54CADB8"/>
    <w:lvl w:ilvl="0" w:tplc="78BC492E">
      <w:numFmt w:val="bullet"/>
      <w:lvlText w:val="-"/>
      <w:lvlJc w:val="left"/>
      <w:pPr>
        <w:ind w:left="360" w:hanging="360"/>
      </w:pPr>
      <w:rPr>
        <w:rFonts w:ascii="Tahoma" w:eastAsia="PMingLiU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03325C"/>
    <w:multiLevelType w:val="multilevel"/>
    <w:tmpl w:val="4580AA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7710D2E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A7493"/>
    <w:multiLevelType w:val="hybridMultilevel"/>
    <w:tmpl w:val="4BD23DC8"/>
    <w:lvl w:ilvl="0" w:tplc="3D1A8E08">
      <w:start w:val="17"/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10848"/>
    <w:multiLevelType w:val="multilevel"/>
    <w:tmpl w:val="929268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1080"/>
        </w:tabs>
        <w:ind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D903B0"/>
    <w:multiLevelType w:val="hybridMultilevel"/>
    <w:tmpl w:val="4E940C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F3C86"/>
    <w:multiLevelType w:val="hybridMultilevel"/>
    <w:tmpl w:val="5200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D54FB"/>
    <w:multiLevelType w:val="hybridMultilevel"/>
    <w:tmpl w:val="1478A098"/>
    <w:lvl w:ilvl="0" w:tplc="88107132">
      <w:numFmt w:val="bullet"/>
      <w:lvlText w:val="-"/>
      <w:lvlJc w:val="left"/>
      <w:pPr>
        <w:ind w:left="720" w:hanging="360"/>
      </w:pPr>
      <w:rPr>
        <w:rFonts w:ascii="Verdana" w:eastAsia="PMingLiU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F2771"/>
    <w:multiLevelType w:val="hybridMultilevel"/>
    <w:tmpl w:val="89805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A226C56"/>
    <w:multiLevelType w:val="hybridMultilevel"/>
    <w:tmpl w:val="2842E59A"/>
    <w:lvl w:ilvl="0" w:tplc="6E263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332641"/>
    <w:multiLevelType w:val="hybridMultilevel"/>
    <w:tmpl w:val="840C3498"/>
    <w:lvl w:ilvl="0" w:tplc="C486F0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0C218E5"/>
    <w:multiLevelType w:val="hybridMultilevel"/>
    <w:tmpl w:val="8A8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06C7E"/>
    <w:multiLevelType w:val="hybridMultilevel"/>
    <w:tmpl w:val="1C8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A001A"/>
    <w:multiLevelType w:val="multilevel"/>
    <w:tmpl w:val="3460B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64F0E2C"/>
    <w:multiLevelType w:val="hybridMultilevel"/>
    <w:tmpl w:val="2350375A"/>
    <w:lvl w:ilvl="0" w:tplc="2468EC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B58E6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04C71"/>
    <w:multiLevelType w:val="hybridMultilevel"/>
    <w:tmpl w:val="2A00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63E51"/>
    <w:multiLevelType w:val="hybridMultilevel"/>
    <w:tmpl w:val="632E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E0D12"/>
    <w:multiLevelType w:val="hybridMultilevel"/>
    <w:tmpl w:val="A5DEA03E"/>
    <w:lvl w:ilvl="0" w:tplc="6088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8F29FA"/>
    <w:multiLevelType w:val="hybridMultilevel"/>
    <w:tmpl w:val="0AB2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F7C38"/>
    <w:multiLevelType w:val="hybridMultilevel"/>
    <w:tmpl w:val="A96A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B78EA"/>
    <w:multiLevelType w:val="multilevel"/>
    <w:tmpl w:val="929268A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1080"/>
        </w:tabs>
        <w:ind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1281966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37398"/>
    <w:multiLevelType w:val="hybridMultilevel"/>
    <w:tmpl w:val="C6B0CDFA"/>
    <w:lvl w:ilvl="0" w:tplc="4162C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B2025C"/>
    <w:multiLevelType w:val="hybridMultilevel"/>
    <w:tmpl w:val="1590B6CE"/>
    <w:lvl w:ilvl="0" w:tplc="C486F0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ABE4F70"/>
    <w:multiLevelType w:val="multilevel"/>
    <w:tmpl w:val="679AF3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F3B0875"/>
    <w:multiLevelType w:val="hybridMultilevel"/>
    <w:tmpl w:val="E860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F7D3D"/>
    <w:multiLevelType w:val="hybridMultilevel"/>
    <w:tmpl w:val="EE04BC2A"/>
    <w:lvl w:ilvl="0" w:tplc="36DAD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0863AC"/>
    <w:multiLevelType w:val="multilevel"/>
    <w:tmpl w:val="F7424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>
    <w:nsid w:val="7C3F422A"/>
    <w:multiLevelType w:val="hybridMultilevel"/>
    <w:tmpl w:val="E918E288"/>
    <w:lvl w:ilvl="0" w:tplc="78BC492E"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7">
    <w:nsid w:val="7EB700E2"/>
    <w:multiLevelType w:val="multilevel"/>
    <w:tmpl w:val="82FA55FE"/>
    <w:lvl w:ilvl="0">
      <w:start w:val="1"/>
      <w:numFmt w:val="decimal"/>
      <w:pStyle w:val="DCNH4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DCNH2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DCNH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DCNH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F9B29B2"/>
    <w:multiLevelType w:val="multilevel"/>
    <w:tmpl w:val="B2EA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FED71E0"/>
    <w:multiLevelType w:val="hybridMultilevel"/>
    <w:tmpl w:val="31BAF554"/>
    <w:lvl w:ilvl="0" w:tplc="BA8AE106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7"/>
  </w:num>
  <w:num w:numId="3">
    <w:abstractNumId w:val="36"/>
  </w:num>
  <w:num w:numId="4">
    <w:abstractNumId w:val="1"/>
  </w:num>
  <w:num w:numId="5">
    <w:abstractNumId w:val="37"/>
  </w:num>
  <w:num w:numId="6">
    <w:abstractNumId w:val="10"/>
  </w:num>
  <w:num w:numId="7">
    <w:abstractNumId w:val="14"/>
  </w:num>
  <w:num w:numId="8">
    <w:abstractNumId w:val="30"/>
  </w:num>
  <w:num w:numId="9">
    <w:abstractNumId w:val="16"/>
  </w:num>
  <w:num w:numId="10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9"/>
  </w:num>
  <w:num w:numId="13">
    <w:abstractNumId w:val="5"/>
  </w:num>
  <w:num w:numId="14">
    <w:abstractNumId w:val="25"/>
  </w:num>
  <w:num w:numId="15">
    <w:abstractNumId w:val="29"/>
  </w:num>
  <w:num w:numId="16">
    <w:abstractNumId w:val="33"/>
  </w:num>
  <w:num w:numId="17">
    <w:abstractNumId w:val="18"/>
  </w:num>
  <w:num w:numId="18">
    <w:abstractNumId w:val="32"/>
  </w:num>
  <w:num w:numId="19">
    <w:abstractNumId w:val="11"/>
  </w:num>
  <w:num w:numId="20">
    <w:abstractNumId w:val="20"/>
  </w:num>
  <w:num w:numId="21">
    <w:abstractNumId w:val="11"/>
  </w:num>
  <w:num w:numId="22">
    <w:abstractNumId w:val="8"/>
  </w:num>
  <w:num w:numId="23">
    <w:abstractNumId w:val="28"/>
  </w:num>
  <w:num w:numId="24">
    <w:abstractNumId w:val="21"/>
  </w:num>
  <w:num w:numId="25">
    <w:abstractNumId w:val="3"/>
  </w:num>
  <w:num w:numId="26">
    <w:abstractNumId w:val="2"/>
  </w:num>
  <w:num w:numId="27">
    <w:abstractNumId w:val="34"/>
  </w:num>
  <w:num w:numId="28">
    <w:abstractNumId w:val="35"/>
  </w:num>
  <w:num w:numId="29">
    <w:abstractNumId w:val="12"/>
  </w:num>
  <w:num w:numId="30">
    <w:abstractNumId w:val="22"/>
  </w:num>
  <w:num w:numId="31">
    <w:abstractNumId w:val="23"/>
  </w:num>
  <w:num w:numId="32">
    <w:abstractNumId w:val="17"/>
  </w:num>
  <w:num w:numId="33">
    <w:abstractNumId w:val="13"/>
  </w:num>
  <w:num w:numId="34">
    <w:abstractNumId w:val="24"/>
  </w:num>
  <w:num w:numId="35">
    <w:abstractNumId w:val="31"/>
  </w:num>
  <w:num w:numId="36">
    <w:abstractNumId w:val="39"/>
  </w:num>
  <w:num w:numId="37">
    <w:abstractNumId w:val="4"/>
  </w:num>
  <w:num w:numId="38">
    <w:abstractNumId w:val="38"/>
  </w:num>
  <w:num w:numId="39">
    <w:abstractNumId w:val="0"/>
  </w:num>
  <w:num w:numId="40">
    <w:abstractNumId w:val="1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95"/>
    <w:rsid w:val="00003810"/>
    <w:rsid w:val="00003F7A"/>
    <w:rsid w:val="00005088"/>
    <w:rsid w:val="0001795F"/>
    <w:rsid w:val="00027298"/>
    <w:rsid w:val="00030696"/>
    <w:rsid w:val="000355E5"/>
    <w:rsid w:val="00037DF2"/>
    <w:rsid w:val="00053A16"/>
    <w:rsid w:val="000576AC"/>
    <w:rsid w:val="00057E29"/>
    <w:rsid w:val="00060EAB"/>
    <w:rsid w:val="00062B09"/>
    <w:rsid w:val="00062E13"/>
    <w:rsid w:val="0007101F"/>
    <w:rsid w:val="00080D44"/>
    <w:rsid w:val="000841DE"/>
    <w:rsid w:val="00085B90"/>
    <w:rsid w:val="00086237"/>
    <w:rsid w:val="00095C8B"/>
    <w:rsid w:val="00096732"/>
    <w:rsid w:val="000A0D20"/>
    <w:rsid w:val="000A13A6"/>
    <w:rsid w:val="000A447F"/>
    <w:rsid w:val="000A49A3"/>
    <w:rsid w:val="000B4C41"/>
    <w:rsid w:val="000B5C94"/>
    <w:rsid w:val="000B5C9A"/>
    <w:rsid w:val="000B6DFA"/>
    <w:rsid w:val="000B7A67"/>
    <w:rsid w:val="000C34FB"/>
    <w:rsid w:val="000C393A"/>
    <w:rsid w:val="000C3A47"/>
    <w:rsid w:val="000C50FA"/>
    <w:rsid w:val="000C529E"/>
    <w:rsid w:val="000C635E"/>
    <w:rsid w:val="000D56AC"/>
    <w:rsid w:val="000D6989"/>
    <w:rsid w:val="000E1ED4"/>
    <w:rsid w:val="000E5E77"/>
    <w:rsid w:val="000F0118"/>
    <w:rsid w:val="000F750A"/>
    <w:rsid w:val="000F79D8"/>
    <w:rsid w:val="0010466F"/>
    <w:rsid w:val="00110C9F"/>
    <w:rsid w:val="00113DFF"/>
    <w:rsid w:val="00122F07"/>
    <w:rsid w:val="001231B5"/>
    <w:rsid w:val="00126E32"/>
    <w:rsid w:val="00143550"/>
    <w:rsid w:val="0014791B"/>
    <w:rsid w:val="001517CE"/>
    <w:rsid w:val="00157064"/>
    <w:rsid w:val="00164D4A"/>
    <w:rsid w:val="001660BB"/>
    <w:rsid w:val="0017469C"/>
    <w:rsid w:val="00177326"/>
    <w:rsid w:val="001806DB"/>
    <w:rsid w:val="001848B3"/>
    <w:rsid w:val="001862F5"/>
    <w:rsid w:val="00196EB7"/>
    <w:rsid w:val="001A1E49"/>
    <w:rsid w:val="001A2058"/>
    <w:rsid w:val="001A42A2"/>
    <w:rsid w:val="001B2A9A"/>
    <w:rsid w:val="001C0B29"/>
    <w:rsid w:val="001C1947"/>
    <w:rsid w:val="001C5290"/>
    <w:rsid w:val="001D1C18"/>
    <w:rsid w:val="001D389E"/>
    <w:rsid w:val="001E4697"/>
    <w:rsid w:val="001F223D"/>
    <w:rsid w:val="00206CC8"/>
    <w:rsid w:val="00220342"/>
    <w:rsid w:val="00221A47"/>
    <w:rsid w:val="00224873"/>
    <w:rsid w:val="002346AA"/>
    <w:rsid w:val="0024148A"/>
    <w:rsid w:val="0024326B"/>
    <w:rsid w:val="00245DE9"/>
    <w:rsid w:val="002462D8"/>
    <w:rsid w:val="00251393"/>
    <w:rsid w:val="00255FE3"/>
    <w:rsid w:val="002565D8"/>
    <w:rsid w:val="00257654"/>
    <w:rsid w:val="00260A93"/>
    <w:rsid w:val="00262716"/>
    <w:rsid w:val="00266C92"/>
    <w:rsid w:val="00267117"/>
    <w:rsid w:val="00267CA9"/>
    <w:rsid w:val="00275DC1"/>
    <w:rsid w:val="0028509F"/>
    <w:rsid w:val="0028529F"/>
    <w:rsid w:val="0029013F"/>
    <w:rsid w:val="00293C58"/>
    <w:rsid w:val="002B611B"/>
    <w:rsid w:val="002B7BF5"/>
    <w:rsid w:val="002C15E3"/>
    <w:rsid w:val="002C1870"/>
    <w:rsid w:val="002C6621"/>
    <w:rsid w:val="002D024E"/>
    <w:rsid w:val="002D42E7"/>
    <w:rsid w:val="002F396C"/>
    <w:rsid w:val="002F42B1"/>
    <w:rsid w:val="003071F1"/>
    <w:rsid w:val="00312F2F"/>
    <w:rsid w:val="003143C6"/>
    <w:rsid w:val="00315910"/>
    <w:rsid w:val="00320627"/>
    <w:rsid w:val="00322F96"/>
    <w:rsid w:val="00323189"/>
    <w:rsid w:val="00324643"/>
    <w:rsid w:val="00325DA6"/>
    <w:rsid w:val="00334062"/>
    <w:rsid w:val="00334C16"/>
    <w:rsid w:val="00340079"/>
    <w:rsid w:val="00343B93"/>
    <w:rsid w:val="00352D94"/>
    <w:rsid w:val="003537BA"/>
    <w:rsid w:val="003631AF"/>
    <w:rsid w:val="00363B76"/>
    <w:rsid w:val="00365384"/>
    <w:rsid w:val="00367FAE"/>
    <w:rsid w:val="00371042"/>
    <w:rsid w:val="00383001"/>
    <w:rsid w:val="00392E0C"/>
    <w:rsid w:val="00394B92"/>
    <w:rsid w:val="003A2A51"/>
    <w:rsid w:val="003A6664"/>
    <w:rsid w:val="003C008D"/>
    <w:rsid w:val="003C37F4"/>
    <w:rsid w:val="003C7E2D"/>
    <w:rsid w:val="003D2CF2"/>
    <w:rsid w:val="003E225D"/>
    <w:rsid w:val="003E678E"/>
    <w:rsid w:val="003E6BE1"/>
    <w:rsid w:val="003F107B"/>
    <w:rsid w:val="003F15CB"/>
    <w:rsid w:val="003F3182"/>
    <w:rsid w:val="003F31AF"/>
    <w:rsid w:val="003F3FCA"/>
    <w:rsid w:val="003F7E47"/>
    <w:rsid w:val="004169BE"/>
    <w:rsid w:val="00420697"/>
    <w:rsid w:val="0042391B"/>
    <w:rsid w:val="004242D6"/>
    <w:rsid w:val="00425D3C"/>
    <w:rsid w:val="00433FA7"/>
    <w:rsid w:val="00436525"/>
    <w:rsid w:val="0044412D"/>
    <w:rsid w:val="004466CA"/>
    <w:rsid w:val="00454C04"/>
    <w:rsid w:val="0045511F"/>
    <w:rsid w:val="0045589F"/>
    <w:rsid w:val="0046226C"/>
    <w:rsid w:val="004631EF"/>
    <w:rsid w:val="00470E60"/>
    <w:rsid w:val="004714AC"/>
    <w:rsid w:val="00473D80"/>
    <w:rsid w:val="0048681C"/>
    <w:rsid w:val="004A4744"/>
    <w:rsid w:val="004B0094"/>
    <w:rsid w:val="004B3DC0"/>
    <w:rsid w:val="004B75D9"/>
    <w:rsid w:val="004C1218"/>
    <w:rsid w:val="004C1C68"/>
    <w:rsid w:val="004C2A03"/>
    <w:rsid w:val="004C77FB"/>
    <w:rsid w:val="004D042D"/>
    <w:rsid w:val="004D16C5"/>
    <w:rsid w:val="004D2ECF"/>
    <w:rsid w:val="004D58A3"/>
    <w:rsid w:val="004D7AF6"/>
    <w:rsid w:val="004E24C9"/>
    <w:rsid w:val="004F195E"/>
    <w:rsid w:val="004F637A"/>
    <w:rsid w:val="00501CF1"/>
    <w:rsid w:val="00501DD4"/>
    <w:rsid w:val="005066C8"/>
    <w:rsid w:val="005134A0"/>
    <w:rsid w:val="00515406"/>
    <w:rsid w:val="005207BF"/>
    <w:rsid w:val="00527F05"/>
    <w:rsid w:val="00545C33"/>
    <w:rsid w:val="00550776"/>
    <w:rsid w:val="00565CD0"/>
    <w:rsid w:val="00572583"/>
    <w:rsid w:val="005735AD"/>
    <w:rsid w:val="0058227C"/>
    <w:rsid w:val="005831A4"/>
    <w:rsid w:val="00584151"/>
    <w:rsid w:val="00585E87"/>
    <w:rsid w:val="00592A93"/>
    <w:rsid w:val="00595A87"/>
    <w:rsid w:val="00597196"/>
    <w:rsid w:val="00597D96"/>
    <w:rsid w:val="005A178D"/>
    <w:rsid w:val="005A5A02"/>
    <w:rsid w:val="005A5FC4"/>
    <w:rsid w:val="005B56B7"/>
    <w:rsid w:val="005B6170"/>
    <w:rsid w:val="005B6981"/>
    <w:rsid w:val="005D0332"/>
    <w:rsid w:val="005D638B"/>
    <w:rsid w:val="005D6C5F"/>
    <w:rsid w:val="005E1813"/>
    <w:rsid w:val="005E41EE"/>
    <w:rsid w:val="005E47BF"/>
    <w:rsid w:val="005F7DEA"/>
    <w:rsid w:val="00603AE5"/>
    <w:rsid w:val="00610E61"/>
    <w:rsid w:val="00612928"/>
    <w:rsid w:val="006138A7"/>
    <w:rsid w:val="00614E87"/>
    <w:rsid w:val="00616AEF"/>
    <w:rsid w:val="00620F1B"/>
    <w:rsid w:val="00624274"/>
    <w:rsid w:val="006254BF"/>
    <w:rsid w:val="006278FE"/>
    <w:rsid w:val="00630558"/>
    <w:rsid w:val="006414AA"/>
    <w:rsid w:val="00643081"/>
    <w:rsid w:val="0064382F"/>
    <w:rsid w:val="00645611"/>
    <w:rsid w:val="006465E2"/>
    <w:rsid w:val="00647788"/>
    <w:rsid w:val="006538A1"/>
    <w:rsid w:val="00655584"/>
    <w:rsid w:val="00656238"/>
    <w:rsid w:val="00670AAF"/>
    <w:rsid w:val="00674A25"/>
    <w:rsid w:val="0068383B"/>
    <w:rsid w:val="00687346"/>
    <w:rsid w:val="006B7BCC"/>
    <w:rsid w:val="006C0E8E"/>
    <w:rsid w:val="006C27D7"/>
    <w:rsid w:val="006C3F42"/>
    <w:rsid w:val="006D74CB"/>
    <w:rsid w:val="006F3714"/>
    <w:rsid w:val="00702E35"/>
    <w:rsid w:val="00710F75"/>
    <w:rsid w:val="00711613"/>
    <w:rsid w:val="00716B7C"/>
    <w:rsid w:val="007171E5"/>
    <w:rsid w:val="0071760A"/>
    <w:rsid w:val="00720308"/>
    <w:rsid w:val="007237D0"/>
    <w:rsid w:val="007249D4"/>
    <w:rsid w:val="00731B08"/>
    <w:rsid w:val="00736661"/>
    <w:rsid w:val="007411D9"/>
    <w:rsid w:val="00744E6B"/>
    <w:rsid w:val="00746A54"/>
    <w:rsid w:val="007519C9"/>
    <w:rsid w:val="0075611F"/>
    <w:rsid w:val="00761E22"/>
    <w:rsid w:val="00761E5C"/>
    <w:rsid w:val="00762242"/>
    <w:rsid w:val="007676E9"/>
    <w:rsid w:val="00767C81"/>
    <w:rsid w:val="007723D2"/>
    <w:rsid w:val="0077734D"/>
    <w:rsid w:val="00782794"/>
    <w:rsid w:val="007904C7"/>
    <w:rsid w:val="007931F1"/>
    <w:rsid w:val="00796969"/>
    <w:rsid w:val="00796D56"/>
    <w:rsid w:val="007B4193"/>
    <w:rsid w:val="007C1191"/>
    <w:rsid w:val="007C26BC"/>
    <w:rsid w:val="007C4A59"/>
    <w:rsid w:val="007C727A"/>
    <w:rsid w:val="007C77F9"/>
    <w:rsid w:val="007D3A9C"/>
    <w:rsid w:val="007D696F"/>
    <w:rsid w:val="007D6E95"/>
    <w:rsid w:val="007E374F"/>
    <w:rsid w:val="007F148E"/>
    <w:rsid w:val="007F234E"/>
    <w:rsid w:val="007F23FE"/>
    <w:rsid w:val="007F6CC7"/>
    <w:rsid w:val="007F7561"/>
    <w:rsid w:val="00802F9C"/>
    <w:rsid w:val="0080325D"/>
    <w:rsid w:val="00803AC4"/>
    <w:rsid w:val="00803ED9"/>
    <w:rsid w:val="00830042"/>
    <w:rsid w:val="00833667"/>
    <w:rsid w:val="00837C65"/>
    <w:rsid w:val="00840E12"/>
    <w:rsid w:val="0085007B"/>
    <w:rsid w:val="008519A5"/>
    <w:rsid w:val="008526DD"/>
    <w:rsid w:val="00852E5C"/>
    <w:rsid w:val="00853AFA"/>
    <w:rsid w:val="00861639"/>
    <w:rsid w:val="00874894"/>
    <w:rsid w:val="0087570E"/>
    <w:rsid w:val="00881CA9"/>
    <w:rsid w:val="008840E2"/>
    <w:rsid w:val="00886B47"/>
    <w:rsid w:val="00890327"/>
    <w:rsid w:val="00891772"/>
    <w:rsid w:val="008928C5"/>
    <w:rsid w:val="00894246"/>
    <w:rsid w:val="008945B9"/>
    <w:rsid w:val="00897026"/>
    <w:rsid w:val="008A579D"/>
    <w:rsid w:val="008A7D38"/>
    <w:rsid w:val="008B5E75"/>
    <w:rsid w:val="008B7209"/>
    <w:rsid w:val="008C1F70"/>
    <w:rsid w:val="008C327B"/>
    <w:rsid w:val="008D4609"/>
    <w:rsid w:val="008D6B59"/>
    <w:rsid w:val="008F1FDC"/>
    <w:rsid w:val="008F5F91"/>
    <w:rsid w:val="008F63C8"/>
    <w:rsid w:val="008F7E92"/>
    <w:rsid w:val="00900423"/>
    <w:rsid w:val="00902BE8"/>
    <w:rsid w:val="00911715"/>
    <w:rsid w:val="00914368"/>
    <w:rsid w:val="00926AF1"/>
    <w:rsid w:val="0092728D"/>
    <w:rsid w:val="00930C67"/>
    <w:rsid w:val="00953605"/>
    <w:rsid w:val="0095753A"/>
    <w:rsid w:val="00962C48"/>
    <w:rsid w:val="0097118C"/>
    <w:rsid w:val="00973136"/>
    <w:rsid w:val="0097735D"/>
    <w:rsid w:val="00983B9A"/>
    <w:rsid w:val="009846B9"/>
    <w:rsid w:val="00985044"/>
    <w:rsid w:val="00990C62"/>
    <w:rsid w:val="00993A34"/>
    <w:rsid w:val="009953D7"/>
    <w:rsid w:val="009B0AA4"/>
    <w:rsid w:val="009B4FEA"/>
    <w:rsid w:val="009C007D"/>
    <w:rsid w:val="009C1D09"/>
    <w:rsid w:val="009D41C1"/>
    <w:rsid w:val="009D6EF5"/>
    <w:rsid w:val="009E1BB5"/>
    <w:rsid w:val="009E5ED2"/>
    <w:rsid w:val="009E6FC4"/>
    <w:rsid w:val="009E7C5A"/>
    <w:rsid w:val="009F742E"/>
    <w:rsid w:val="00A027DF"/>
    <w:rsid w:val="00A0559B"/>
    <w:rsid w:val="00A073BA"/>
    <w:rsid w:val="00A07E0E"/>
    <w:rsid w:val="00A1142B"/>
    <w:rsid w:val="00A11C1E"/>
    <w:rsid w:val="00A244F0"/>
    <w:rsid w:val="00A2625A"/>
    <w:rsid w:val="00A34EFC"/>
    <w:rsid w:val="00A417D3"/>
    <w:rsid w:val="00A445C9"/>
    <w:rsid w:val="00A46D90"/>
    <w:rsid w:val="00A519B1"/>
    <w:rsid w:val="00A57907"/>
    <w:rsid w:val="00A61B0A"/>
    <w:rsid w:val="00A6457D"/>
    <w:rsid w:val="00A67CB7"/>
    <w:rsid w:val="00A70944"/>
    <w:rsid w:val="00A733A2"/>
    <w:rsid w:val="00A73904"/>
    <w:rsid w:val="00A74524"/>
    <w:rsid w:val="00A7494A"/>
    <w:rsid w:val="00A750E8"/>
    <w:rsid w:val="00A76F67"/>
    <w:rsid w:val="00A80851"/>
    <w:rsid w:val="00A80B33"/>
    <w:rsid w:val="00A817EB"/>
    <w:rsid w:val="00A819C4"/>
    <w:rsid w:val="00A9166A"/>
    <w:rsid w:val="00A9474E"/>
    <w:rsid w:val="00A97E43"/>
    <w:rsid w:val="00AA2CA0"/>
    <w:rsid w:val="00AA313E"/>
    <w:rsid w:val="00AA318D"/>
    <w:rsid w:val="00AA451A"/>
    <w:rsid w:val="00AA7182"/>
    <w:rsid w:val="00AB1945"/>
    <w:rsid w:val="00AB491C"/>
    <w:rsid w:val="00AC3855"/>
    <w:rsid w:val="00AC46A9"/>
    <w:rsid w:val="00AD2F8A"/>
    <w:rsid w:val="00AD5C4C"/>
    <w:rsid w:val="00AE427E"/>
    <w:rsid w:val="00AE4592"/>
    <w:rsid w:val="00AF50DE"/>
    <w:rsid w:val="00B00A89"/>
    <w:rsid w:val="00B04D35"/>
    <w:rsid w:val="00B068FC"/>
    <w:rsid w:val="00B117E3"/>
    <w:rsid w:val="00B12AAA"/>
    <w:rsid w:val="00B13231"/>
    <w:rsid w:val="00B15FF1"/>
    <w:rsid w:val="00B22590"/>
    <w:rsid w:val="00B26FB4"/>
    <w:rsid w:val="00B34298"/>
    <w:rsid w:val="00B3568B"/>
    <w:rsid w:val="00B35912"/>
    <w:rsid w:val="00B47683"/>
    <w:rsid w:val="00B506F9"/>
    <w:rsid w:val="00B51893"/>
    <w:rsid w:val="00B51EC0"/>
    <w:rsid w:val="00B61EC7"/>
    <w:rsid w:val="00B65701"/>
    <w:rsid w:val="00B66A51"/>
    <w:rsid w:val="00B71C92"/>
    <w:rsid w:val="00B71E95"/>
    <w:rsid w:val="00B764A7"/>
    <w:rsid w:val="00B808AC"/>
    <w:rsid w:val="00B81A1D"/>
    <w:rsid w:val="00B8295C"/>
    <w:rsid w:val="00B83D8F"/>
    <w:rsid w:val="00B86C22"/>
    <w:rsid w:val="00B87BD8"/>
    <w:rsid w:val="00B90E78"/>
    <w:rsid w:val="00B92EFB"/>
    <w:rsid w:val="00B96B60"/>
    <w:rsid w:val="00BB1949"/>
    <w:rsid w:val="00BD0C6F"/>
    <w:rsid w:val="00BD3C97"/>
    <w:rsid w:val="00BD4867"/>
    <w:rsid w:val="00BD6043"/>
    <w:rsid w:val="00BE6575"/>
    <w:rsid w:val="00BE68CD"/>
    <w:rsid w:val="00BE73E5"/>
    <w:rsid w:val="00BF2835"/>
    <w:rsid w:val="00BF405D"/>
    <w:rsid w:val="00BF55C0"/>
    <w:rsid w:val="00BF582C"/>
    <w:rsid w:val="00C024D1"/>
    <w:rsid w:val="00C03C2A"/>
    <w:rsid w:val="00C06FA7"/>
    <w:rsid w:val="00C109B6"/>
    <w:rsid w:val="00C206DD"/>
    <w:rsid w:val="00C21606"/>
    <w:rsid w:val="00C21A68"/>
    <w:rsid w:val="00C36479"/>
    <w:rsid w:val="00C36C20"/>
    <w:rsid w:val="00C401E2"/>
    <w:rsid w:val="00C450A2"/>
    <w:rsid w:val="00C45D37"/>
    <w:rsid w:val="00C51A95"/>
    <w:rsid w:val="00C537F1"/>
    <w:rsid w:val="00C53CA9"/>
    <w:rsid w:val="00C60AC4"/>
    <w:rsid w:val="00C6154D"/>
    <w:rsid w:val="00C618A7"/>
    <w:rsid w:val="00C62BDA"/>
    <w:rsid w:val="00C6345E"/>
    <w:rsid w:val="00C728FB"/>
    <w:rsid w:val="00C80EC7"/>
    <w:rsid w:val="00C87550"/>
    <w:rsid w:val="00C877F9"/>
    <w:rsid w:val="00C9130D"/>
    <w:rsid w:val="00C95729"/>
    <w:rsid w:val="00CA3017"/>
    <w:rsid w:val="00CB0360"/>
    <w:rsid w:val="00CB1956"/>
    <w:rsid w:val="00CB432D"/>
    <w:rsid w:val="00CB47E0"/>
    <w:rsid w:val="00CB6DEF"/>
    <w:rsid w:val="00CB7F2A"/>
    <w:rsid w:val="00CC0F82"/>
    <w:rsid w:val="00CD0B8E"/>
    <w:rsid w:val="00CD1C90"/>
    <w:rsid w:val="00CE09AE"/>
    <w:rsid w:val="00CF5A69"/>
    <w:rsid w:val="00CF6809"/>
    <w:rsid w:val="00CF7AA8"/>
    <w:rsid w:val="00D014EE"/>
    <w:rsid w:val="00D02E03"/>
    <w:rsid w:val="00D04F03"/>
    <w:rsid w:val="00D11DFA"/>
    <w:rsid w:val="00D157B4"/>
    <w:rsid w:val="00D2204F"/>
    <w:rsid w:val="00D256AF"/>
    <w:rsid w:val="00D31B61"/>
    <w:rsid w:val="00D327B8"/>
    <w:rsid w:val="00D34B79"/>
    <w:rsid w:val="00D45207"/>
    <w:rsid w:val="00D55422"/>
    <w:rsid w:val="00D6520D"/>
    <w:rsid w:val="00D6757C"/>
    <w:rsid w:val="00D77048"/>
    <w:rsid w:val="00D77475"/>
    <w:rsid w:val="00D77B55"/>
    <w:rsid w:val="00D803D1"/>
    <w:rsid w:val="00D808F4"/>
    <w:rsid w:val="00D80AED"/>
    <w:rsid w:val="00D822D0"/>
    <w:rsid w:val="00D84E19"/>
    <w:rsid w:val="00D85FF1"/>
    <w:rsid w:val="00D92778"/>
    <w:rsid w:val="00DA3A4F"/>
    <w:rsid w:val="00DB2B8A"/>
    <w:rsid w:val="00DB4D57"/>
    <w:rsid w:val="00DB6072"/>
    <w:rsid w:val="00DC5DB0"/>
    <w:rsid w:val="00DD1646"/>
    <w:rsid w:val="00DD1FC2"/>
    <w:rsid w:val="00DD6D13"/>
    <w:rsid w:val="00DD73B8"/>
    <w:rsid w:val="00DE288A"/>
    <w:rsid w:val="00DE3350"/>
    <w:rsid w:val="00DE53E6"/>
    <w:rsid w:val="00DF6CC1"/>
    <w:rsid w:val="00E03839"/>
    <w:rsid w:val="00E20AB4"/>
    <w:rsid w:val="00E23D00"/>
    <w:rsid w:val="00E24FD7"/>
    <w:rsid w:val="00E3179A"/>
    <w:rsid w:val="00E320A6"/>
    <w:rsid w:val="00E40993"/>
    <w:rsid w:val="00E427BD"/>
    <w:rsid w:val="00E47F23"/>
    <w:rsid w:val="00E5018E"/>
    <w:rsid w:val="00E5349C"/>
    <w:rsid w:val="00E65D0E"/>
    <w:rsid w:val="00E73567"/>
    <w:rsid w:val="00E86C92"/>
    <w:rsid w:val="00E90098"/>
    <w:rsid w:val="00E91DC6"/>
    <w:rsid w:val="00E95033"/>
    <w:rsid w:val="00E955FF"/>
    <w:rsid w:val="00E95D3E"/>
    <w:rsid w:val="00E9665A"/>
    <w:rsid w:val="00EA1B82"/>
    <w:rsid w:val="00EA33C6"/>
    <w:rsid w:val="00EB3116"/>
    <w:rsid w:val="00EB599B"/>
    <w:rsid w:val="00EC078E"/>
    <w:rsid w:val="00EC542F"/>
    <w:rsid w:val="00ED7E76"/>
    <w:rsid w:val="00EE3D01"/>
    <w:rsid w:val="00EE4140"/>
    <w:rsid w:val="00EF1A52"/>
    <w:rsid w:val="00EF3D37"/>
    <w:rsid w:val="00EF6AA6"/>
    <w:rsid w:val="00F03DAA"/>
    <w:rsid w:val="00F123F0"/>
    <w:rsid w:val="00F1406E"/>
    <w:rsid w:val="00F1558F"/>
    <w:rsid w:val="00F157DC"/>
    <w:rsid w:val="00F15C21"/>
    <w:rsid w:val="00F24593"/>
    <w:rsid w:val="00F249B3"/>
    <w:rsid w:val="00F3094C"/>
    <w:rsid w:val="00F30E63"/>
    <w:rsid w:val="00F31CBE"/>
    <w:rsid w:val="00F36D7E"/>
    <w:rsid w:val="00F42FFE"/>
    <w:rsid w:val="00F431ED"/>
    <w:rsid w:val="00F46976"/>
    <w:rsid w:val="00F47CDE"/>
    <w:rsid w:val="00F47F36"/>
    <w:rsid w:val="00F55257"/>
    <w:rsid w:val="00F55AB4"/>
    <w:rsid w:val="00F56711"/>
    <w:rsid w:val="00F632C4"/>
    <w:rsid w:val="00F64B6E"/>
    <w:rsid w:val="00F7491E"/>
    <w:rsid w:val="00F82449"/>
    <w:rsid w:val="00F84BAE"/>
    <w:rsid w:val="00F936EB"/>
    <w:rsid w:val="00F97A45"/>
    <w:rsid w:val="00FA654E"/>
    <w:rsid w:val="00FC59BD"/>
    <w:rsid w:val="00FD6922"/>
    <w:rsid w:val="00FD74DC"/>
    <w:rsid w:val="00FF1308"/>
    <w:rsid w:val="00FF3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3E"/>
    <w:pPr>
      <w:jc w:val="both"/>
    </w:pPr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49D4"/>
    <w:pPr>
      <w:keepNext/>
      <w:keepLines/>
      <w:pageBreakBefore/>
      <w:numPr>
        <w:numId w:val="1"/>
      </w:numPr>
      <w:pBdr>
        <w:bottom w:val="single" w:sz="4" w:space="1" w:color="auto"/>
      </w:pBdr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49D4"/>
    <w:pPr>
      <w:keepNext/>
      <w:spacing w:before="24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C5F"/>
    <w:pPr>
      <w:keepNext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49D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49D4"/>
    <w:pPr>
      <w:keepNext/>
      <w:spacing w:before="120"/>
      <w:jc w:val="center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49D4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249D4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7249D4"/>
    <w:pPr>
      <w:keepNext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249D4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604BB"/>
    <w:rPr>
      <w:rFonts w:ascii="Arial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4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D6C5F"/>
    <w:rPr>
      <w:rFonts w:ascii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4B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4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4B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4B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4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4BB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rsid w:val="007249D4"/>
    <w:pPr>
      <w:tabs>
        <w:tab w:val="right" w:leader="dot" w:pos="7380"/>
      </w:tabs>
      <w:ind w:left="720" w:right="1203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7249D4"/>
    <w:pPr>
      <w:tabs>
        <w:tab w:val="left" w:pos="400"/>
        <w:tab w:val="right" w:leader="dot" w:pos="8820"/>
      </w:tabs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7249D4"/>
    <w:pPr>
      <w:tabs>
        <w:tab w:val="left" w:leader="dot" w:pos="7920"/>
        <w:tab w:val="right" w:leader="dot" w:pos="8820"/>
      </w:tabs>
      <w:ind w:left="446"/>
    </w:pPr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rsid w:val="006C0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BB"/>
    <w:rPr>
      <w:rFonts w:cs="Verdana"/>
      <w:sz w:val="0"/>
      <w:szCs w:val="0"/>
    </w:rPr>
  </w:style>
  <w:style w:type="paragraph" w:styleId="TOAHeading">
    <w:name w:val="toa heading"/>
    <w:basedOn w:val="Normal"/>
    <w:next w:val="Normal"/>
    <w:uiPriority w:val="99"/>
    <w:semiHidden/>
    <w:rsid w:val="007249D4"/>
    <w:pPr>
      <w:widowControl w:val="0"/>
      <w:tabs>
        <w:tab w:val="right" w:pos="9360"/>
      </w:tabs>
      <w:suppressAutoHyphens/>
    </w:pPr>
    <w:rPr>
      <w:b/>
      <w:bCs/>
      <w:sz w:val="28"/>
      <w:szCs w:val="28"/>
    </w:rPr>
  </w:style>
  <w:style w:type="paragraph" w:customStyle="1" w:styleId="DCHelp">
    <w:name w:val="DC_Help"/>
    <w:basedOn w:val="Normal"/>
    <w:next w:val="Normal"/>
    <w:uiPriority w:val="99"/>
    <w:rsid w:val="007249D4"/>
    <w:pPr>
      <w:keepLines/>
      <w:widowControl w:val="0"/>
      <w:spacing w:after="60" w:line="240" w:lineRule="atLeast"/>
      <w:ind w:left="720"/>
      <w:jc w:val="left"/>
    </w:pPr>
    <w:rPr>
      <w:i/>
      <w:iCs/>
      <w:color w:val="0000FF"/>
    </w:rPr>
  </w:style>
  <w:style w:type="paragraph" w:customStyle="1" w:styleId="DCTitle1">
    <w:name w:val="DC_Title 1"/>
    <w:basedOn w:val="Normal"/>
    <w:uiPriority w:val="99"/>
    <w:rsid w:val="007249D4"/>
    <w:pPr>
      <w:jc w:val="center"/>
    </w:pPr>
    <w:rPr>
      <w:b/>
      <w:bCs/>
      <w:sz w:val="52"/>
      <w:szCs w:val="52"/>
    </w:rPr>
  </w:style>
  <w:style w:type="paragraph" w:customStyle="1" w:styleId="DCTitle3">
    <w:name w:val="DC_Title 3"/>
    <w:basedOn w:val="Normal"/>
    <w:uiPriority w:val="99"/>
    <w:rsid w:val="007249D4"/>
    <w:pPr>
      <w:jc w:val="center"/>
    </w:pPr>
    <w:rPr>
      <w:sz w:val="40"/>
      <w:szCs w:val="40"/>
    </w:rPr>
  </w:style>
  <w:style w:type="paragraph" w:customStyle="1" w:styleId="DCTitle2">
    <w:name w:val="DC_Title 2"/>
    <w:basedOn w:val="Normal"/>
    <w:uiPriority w:val="99"/>
    <w:rsid w:val="007249D4"/>
    <w:pPr>
      <w:jc w:val="center"/>
    </w:pPr>
    <w:rPr>
      <w:b/>
      <w:bCs/>
      <w:sz w:val="48"/>
      <w:szCs w:val="48"/>
    </w:rPr>
  </w:style>
  <w:style w:type="paragraph" w:customStyle="1" w:styleId="DCTitle4">
    <w:name w:val="DC_Title 4"/>
    <w:basedOn w:val="Normal"/>
    <w:uiPriority w:val="99"/>
    <w:rsid w:val="007249D4"/>
    <w:pPr>
      <w:spacing w:before="240"/>
      <w:jc w:val="right"/>
      <w:outlineLvl w:val="0"/>
    </w:pPr>
    <w:rPr>
      <w:b/>
      <w:bCs/>
      <w:kern w:val="28"/>
      <w:sz w:val="24"/>
      <w:szCs w:val="24"/>
    </w:rPr>
  </w:style>
  <w:style w:type="paragraph" w:customStyle="1" w:styleId="DCHeading3">
    <w:name w:val="DC_Heading 3"/>
    <w:basedOn w:val="Heading3"/>
    <w:uiPriority w:val="99"/>
    <w:rsid w:val="007249D4"/>
  </w:style>
  <w:style w:type="paragraph" w:customStyle="1" w:styleId="DCTOCHeading">
    <w:name w:val="DC_TOC Heading"/>
    <w:basedOn w:val="TOAHeading"/>
    <w:uiPriority w:val="99"/>
    <w:rsid w:val="007249D4"/>
  </w:style>
  <w:style w:type="paragraph" w:customStyle="1" w:styleId="DCHeading1">
    <w:name w:val="DC_Heading 1"/>
    <w:basedOn w:val="Heading1"/>
    <w:uiPriority w:val="99"/>
    <w:rsid w:val="00656238"/>
    <w:pPr>
      <w:pBdr>
        <w:bottom w:val="none" w:sz="0" w:space="0" w:color="auto"/>
      </w:pBdr>
    </w:pPr>
  </w:style>
  <w:style w:type="paragraph" w:customStyle="1" w:styleId="DCHeading2">
    <w:name w:val="DC_Heading 2"/>
    <w:basedOn w:val="Heading2"/>
    <w:uiPriority w:val="99"/>
    <w:rsid w:val="007249D4"/>
  </w:style>
  <w:style w:type="paragraph" w:customStyle="1" w:styleId="DCHeading4">
    <w:name w:val="DC_Heading 4"/>
    <w:basedOn w:val="Heading4"/>
    <w:uiPriority w:val="99"/>
    <w:rsid w:val="007249D4"/>
  </w:style>
  <w:style w:type="character" w:styleId="Hyperlink">
    <w:name w:val="Hyperlink"/>
    <w:basedOn w:val="DefaultParagraphFont"/>
    <w:uiPriority w:val="99"/>
    <w:rsid w:val="007249D4"/>
    <w:rPr>
      <w:color w:val="0000FF"/>
      <w:u w:val="single"/>
    </w:rPr>
  </w:style>
  <w:style w:type="paragraph" w:customStyle="1" w:styleId="DCNNH1">
    <w:name w:val="DC_NN_H1"/>
    <w:basedOn w:val="Normal"/>
    <w:next w:val="Normal"/>
    <w:uiPriority w:val="99"/>
    <w:rsid w:val="007249D4"/>
    <w:pPr>
      <w:pBdr>
        <w:bottom w:val="single" w:sz="4" w:space="1" w:color="auto"/>
      </w:pBdr>
      <w:spacing w:before="120" w:after="120"/>
      <w:outlineLvl w:val="0"/>
    </w:pPr>
    <w:rPr>
      <w:b/>
      <w:bCs/>
      <w:sz w:val="28"/>
      <w:szCs w:val="28"/>
    </w:rPr>
  </w:style>
  <w:style w:type="paragraph" w:customStyle="1" w:styleId="DCNNH2">
    <w:name w:val="DC_NN_H2"/>
    <w:basedOn w:val="Normal"/>
    <w:next w:val="Normal"/>
    <w:uiPriority w:val="99"/>
    <w:rsid w:val="007249D4"/>
    <w:pPr>
      <w:spacing w:before="120" w:after="120"/>
      <w:outlineLvl w:val="1"/>
    </w:pPr>
    <w:rPr>
      <w:b/>
      <w:bCs/>
      <w:sz w:val="24"/>
      <w:szCs w:val="24"/>
    </w:rPr>
  </w:style>
  <w:style w:type="paragraph" w:customStyle="1" w:styleId="DCNH1">
    <w:name w:val="DC_N_H1"/>
    <w:basedOn w:val="Normal"/>
    <w:next w:val="Normal"/>
    <w:uiPriority w:val="99"/>
    <w:rsid w:val="007249D4"/>
    <w:pPr>
      <w:keepNext/>
      <w:pageBreakBefore/>
      <w:pBdr>
        <w:bottom w:val="single" w:sz="8" w:space="1" w:color="auto"/>
      </w:pBdr>
      <w:outlineLvl w:val="0"/>
    </w:pPr>
    <w:rPr>
      <w:b/>
      <w:bCs/>
      <w:sz w:val="28"/>
      <w:szCs w:val="28"/>
    </w:rPr>
  </w:style>
  <w:style w:type="paragraph" w:customStyle="1" w:styleId="DCNH2">
    <w:name w:val="DC_N_H2"/>
    <w:basedOn w:val="Normal"/>
    <w:uiPriority w:val="99"/>
    <w:rsid w:val="007249D4"/>
    <w:pPr>
      <w:numPr>
        <w:ilvl w:val="1"/>
        <w:numId w:val="5"/>
      </w:numPr>
      <w:outlineLvl w:val="1"/>
    </w:pPr>
    <w:rPr>
      <w:b/>
      <w:bCs/>
      <w:sz w:val="24"/>
      <w:szCs w:val="24"/>
    </w:rPr>
  </w:style>
  <w:style w:type="paragraph" w:customStyle="1" w:styleId="DCNH4">
    <w:name w:val="DC_N_H4"/>
    <w:basedOn w:val="Normal"/>
    <w:next w:val="Normal"/>
    <w:uiPriority w:val="99"/>
    <w:rsid w:val="007249D4"/>
    <w:pPr>
      <w:numPr>
        <w:ilvl w:val="3"/>
        <w:numId w:val="5"/>
      </w:numPr>
    </w:pPr>
  </w:style>
  <w:style w:type="paragraph" w:customStyle="1" w:styleId="DCNH3">
    <w:name w:val="DC_N_H3"/>
    <w:basedOn w:val="Normal"/>
    <w:next w:val="Normal"/>
    <w:uiPriority w:val="99"/>
    <w:rsid w:val="007249D4"/>
    <w:pPr>
      <w:numPr>
        <w:ilvl w:val="2"/>
        <w:numId w:val="5"/>
      </w:numPr>
      <w:outlineLvl w:val="2"/>
    </w:pPr>
    <w:rPr>
      <w:b/>
      <w:bCs/>
    </w:rPr>
  </w:style>
  <w:style w:type="paragraph" w:styleId="Header">
    <w:name w:val="header"/>
    <w:basedOn w:val="Normal"/>
    <w:link w:val="Head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D6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4BB"/>
    <w:rPr>
      <w:rFonts w:cs="Verdana"/>
      <w:sz w:val="0"/>
      <w:szCs w:val="0"/>
    </w:rPr>
  </w:style>
  <w:style w:type="paragraph" w:customStyle="1" w:styleId="TableText">
    <w:name w:val="Table Text"/>
    <w:basedOn w:val="Normal"/>
    <w:uiPriority w:val="99"/>
    <w:rsid w:val="00656238"/>
    <w:pPr>
      <w:jc w:val="left"/>
    </w:pPr>
  </w:style>
  <w:style w:type="paragraph" w:customStyle="1" w:styleId="Instructions">
    <w:name w:val="Instructions"/>
    <w:basedOn w:val="Normal"/>
    <w:link w:val="InstructionsChar"/>
    <w:uiPriority w:val="99"/>
    <w:rsid w:val="00656238"/>
    <w:rPr>
      <w:rFonts w:ascii="Arial" w:hAnsi="Arial" w:cs="Arial"/>
      <w:i/>
      <w:iCs/>
      <w:color w:val="0000FF"/>
      <w:sz w:val="22"/>
      <w:szCs w:val="22"/>
      <w:lang w:val="en-CA"/>
    </w:rPr>
  </w:style>
  <w:style w:type="character" w:customStyle="1" w:styleId="InstructionsChar">
    <w:name w:val="Instructions Char"/>
    <w:basedOn w:val="DefaultParagraphFont"/>
    <w:link w:val="Instructions"/>
    <w:uiPriority w:val="99"/>
    <w:locked/>
    <w:rsid w:val="00656238"/>
    <w:rPr>
      <w:rFonts w:ascii="Arial" w:hAnsi="Arial" w:cs="Arial"/>
      <w:i/>
      <w:iCs/>
      <w:color w:val="0000FF"/>
      <w:sz w:val="22"/>
      <w:szCs w:val="22"/>
      <w:lang w:val="en-CA" w:eastAsia="en-US"/>
    </w:rPr>
  </w:style>
  <w:style w:type="table" w:styleId="TableGrid">
    <w:name w:val="Table Grid"/>
    <w:basedOn w:val="TableNormal"/>
    <w:uiPriority w:val="99"/>
    <w:rsid w:val="00656238"/>
    <w:pPr>
      <w:autoSpaceDE w:val="0"/>
      <w:autoSpaceDN w:val="0"/>
      <w:spacing w:before="120"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656238"/>
  </w:style>
  <w:style w:type="character" w:styleId="FollowedHyperlink">
    <w:name w:val="FollowedHyperlink"/>
    <w:basedOn w:val="DefaultParagraphFont"/>
    <w:uiPriority w:val="99"/>
    <w:rsid w:val="00FF3355"/>
    <w:rPr>
      <w:color w:val="800080"/>
      <w:u w:val="single"/>
    </w:rPr>
  </w:style>
  <w:style w:type="character" w:customStyle="1" w:styleId="EmailStyle59">
    <w:name w:val="EmailStyle59"/>
    <w:basedOn w:val="DefaultParagraphFont"/>
    <w:uiPriority w:val="99"/>
    <w:semiHidden/>
    <w:rsid w:val="00DB2B8A"/>
    <w:rPr>
      <w:rFonts w:ascii="Arial" w:hAnsi="Arial" w:cs="Arial"/>
      <w:color w:val="aut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12AAA"/>
  </w:style>
  <w:style w:type="paragraph" w:styleId="ListParagraph">
    <w:name w:val="List Paragraph"/>
    <w:basedOn w:val="Normal"/>
    <w:uiPriority w:val="34"/>
    <w:qFormat/>
    <w:rsid w:val="003F107B"/>
    <w:pPr>
      <w:ind w:left="720"/>
      <w:contextualSpacing/>
    </w:pPr>
  </w:style>
  <w:style w:type="character" w:customStyle="1" w:styleId="st">
    <w:name w:val="st"/>
    <w:basedOn w:val="DefaultParagraphFont"/>
    <w:rsid w:val="0097735D"/>
  </w:style>
  <w:style w:type="paragraph" w:styleId="Caption">
    <w:name w:val="caption"/>
    <w:basedOn w:val="Normal"/>
    <w:next w:val="Normal"/>
    <w:uiPriority w:val="35"/>
    <w:unhideWhenUsed/>
    <w:qFormat/>
    <w:rsid w:val="00802F9C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C1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/>
    </w:rPr>
  </w:style>
  <w:style w:type="paragraph" w:customStyle="1" w:styleId="Code">
    <w:name w:val="Code"/>
    <w:basedOn w:val="Normal"/>
    <w:link w:val="CodeChar"/>
    <w:qFormat/>
    <w:rsid w:val="00F64B6E"/>
    <w:pPr>
      <w:framePr w:wrap="around" w:vAnchor="text" w:hAnchor="text" w:y="1"/>
      <w:shd w:val="pct10" w:color="auto" w:fill="auto"/>
      <w:jc w:val="left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1A1E49"/>
    <w:rPr>
      <w:b/>
      <w:bCs/>
    </w:rPr>
  </w:style>
  <w:style w:type="character" w:customStyle="1" w:styleId="CodeChar">
    <w:name w:val="Code Char"/>
    <w:basedOn w:val="DefaultParagraphFont"/>
    <w:link w:val="Code"/>
    <w:rsid w:val="00F64B6E"/>
    <w:rPr>
      <w:rFonts w:ascii="Arial" w:hAnsi="Arial" w:cs="Verdana"/>
      <w:sz w:val="20"/>
      <w:szCs w:val="20"/>
      <w:shd w:val="pct10" w:color="auto" w:fill="auto"/>
    </w:rPr>
  </w:style>
  <w:style w:type="paragraph" w:customStyle="1" w:styleId="codetitle">
    <w:name w:val="code title"/>
    <w:basedOn w:val="Normal"/>
    <w:link w:val="codetitleChar"/>
    <w:qFormat/>
    <w:rsid w:val="001A1E49"/>
    <w:pPr>
      <w:jc w:val="center"/>
    </w:pPr>
    <w:rPr>
      <w:rFonts w:ascii="Arial" w:hAnsi="Arial"/>
      <w:b/>
    </w:rPr>
  </w:style>
  <w:style w:type="character" w:customStyle="1" w:styleId="codetitleChar">
    <w:name w:val="code title Char"/>
    <w:basedOn w:val="DefaultParagraphFont"/>
    <w:link w:val="codetitle"/>
    <w:rsid w:val="001A1E49"/>
    <w:rPr>
      <w:rFonts w:ascii="Arial" w:hAnsi="Arial" w:cs="Verdan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3E"/>
    <w:pPr>
      <w:jc w:val="both"/>
    </w:pPr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49D4"/>
    <w:pPr>
      <w:keepNext/>
      <w:keepLines/>
      <w:pageBreakBefore/>
      <w:numPr>
        <w:numId w:val="1"/>
      </w:numPr>
      <w:pBdr>
        <w:bottom w:val="single" w:sz="4" w:space="1" w:color="auto"/>
      </w:pBdr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49D4"/>
    <w:pPr>
      <w:keepNext/>
      <w:spacing w:before="24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C5F"/>
    <w:pPr>
      <w:keepNext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49D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49D4"/>
    <w:pPr>
      <w:keepNext/>
      <w:spacing w:before="120"/>
      <w:jc w:val="center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49D4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249D4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7249D4"/>
    <w:pPr>
      <w:keepNext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249D4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604BB"/>
    <w:rPr>
      <w:rFonts w:ascii="Arial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4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D6C5F"/>
    <w:rPr>
      <w:rFonts w:ascii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4B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4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4B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4B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4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4BB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rsid w:val="007249D4"/>
    <w:pPr>
      <w:tabs>
        <w:tab w:val="right" w:leader="dot" w:pos="7380"/>
      </w:tabs>
      <w:ind w:left="720" w:right="1203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7249D4"/>
    <w:pPr>
      <w:tabs>
        <w:tab w:val="left" w:pos="400"/>
        <w:tab w:val="right" w:leader="dot" w:pos="8820"/>
      </w:tabs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7249D4"/>
    <w:pPr>
      <w:tabs>
        <w:tab w:val="left" w:leader="dot" w:pos="7920"/>
        <w:tab w:val="right" w:leader="dot" w:pos="8820"/>
      </w:tabs>
      <w:ind w:left="446"/>
    </w:pPr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rsid w:val="006C0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BB"/>
    <w:rPr>
      <w:rFonts w:cs="Verdana"/>
      <w:sz w:val="0"/>
      <w:szCs w:val="0"/>
    </w:rPr>
  </w:style>
  <w:style w:type="paragraph" w:styleId="TOAHeading">
    <w:name w:val="toa heading"/>
    <w:basedOn w:val="Normal"/>
    <w:next w:val="Normal"/>
    <w:uiPriority w:val="99"/>
    <w:semiHidden/>
    <w:rsid w:val="007249D4"/>
    <w:pPr>
      <w:widowControl w:val="0"/>
      <w:tabs>
        <w:tab w:val="right" w:pos="9360"/>
      </w:tabs>
      <w:suppressAutoHyphens/>
    </w:pPr>
    <w:rPr>
      <w:b/>
      <w:bCs/>
      <w:sz w:val="28"/>
      <w:szCs w:val="28"/>
    </w:rPr>
  </w:style>
  <w:style w:type="paragraph" w:customStyle="1" w:styleId="DCHelp">
    <w:name w:val="DC_Help"/>
    <w:basedOn w:val="Normal"/>
    <w:next w:val="Normal"/>
    <w:uiPriority w:val="99"/>
    <w:rsid w:val="007249D4"/>
    <w:pPr>
      <w:keepLines/>
      <w:widowControl w:val="0"/>
      <w:spacing w:after="60" w:line="240" w:lineRule="atLeast"/>
      <w:ind w:left="720"/>
      <w:jc w:val="left"/>
    </w:pPr>
    <w:rPr>
      <w:i/>
      <w:iCs/>
      <w:color w:val="0000FF"/>
    </w:rPr>
  </w:style>
  <w:style w:type="paragraph" w:customStyle="1" w:styleId="DCTitle1">
    <w:name w:val="DC_Title 1"/>
    <w:basedOn w:val="Normal"/>
    <w:uiPriority w:val="99"/>
    <w:rsid w:val="007249D4"/>
    <w:pPr>
      <w:jc w:val="center"/>
    </w:pPr>
    <w:rPr>
      <w:b/>
      <w:bCs/>
      <w:sz w:val="52"/>
      <w:szCs w:val="52"/>
    </w:rPr>
  </w:style>
  <w:style w:type="paragraph" w:customStyle="1" w:styleId="DCTitle3">
    <w:name w:val="DC_Title 3"/>
    <w:basedOn w:val="Normal"/>
    <w:uiPriority w:val="99"/>
    <w:rsid w:val="007249D4"/>
    <w:pPr>
      <w:jc w:val="center"/>
    </w:pPr>
    <w:rPr>
      <w:sz w:val="40"/>
      <w:szCs w:val="40"/>
    </w:rPr>
  </w:style>
  <w:style w:type="paragraph" w:customStyle="1" w:styleId="DCTitle2">
    <w:name w:val="DC_Title 2"/>
    <w:basedOn w:val="Normal"/>
    <w:uiPriority w:val="99"/>
    <w:rsid w:val="007249D4"/>
    <w:pPr>
      <w:jc w:val="center"/>
    </w:pPr>
    <w:rPr>
      <w:b/>
      <w:bCs/>
      <w:sz w:val="48"/>
      <w:szCs w:val="48"/>
    </w:rPr>
  </w:style>
  <w:style w:type="paragraph" w:customStyle="1" w:styleId="DCTitle4">
    <w:name w:val="DC_Title 4"/>
    <w:basedOn w:val="Normal"/>
    <w:uiPriority w:val="99"/>
    <w:rsid w:val="007249D4"/>
    <w:pPr>
      <w:spacing w:before="240"/>
      <w:jc w:val="right"/>
      <w:outlineLvl w:val="0"/>
    </w:pPr>
    <w:rPr>
      <w:b/>
      <w:bCs/>
      <w:kern w:val="28"/>
      <w:sz w:val="24"/>
      <w:szCs w:val="24"/>
    </w:rPr>
  </w:style>
  <w:style w:type="paragraph" w:customStyle="1" w:styleId="DCHeading3">
    <w:name w:val="DC_Heading 3"/>
    <w:basedOn w:val="Heading3"/>
    <w:uiPriority w:val="99"/>
    <w:rsid w:val="007249D4"/>
  </w:style>
  <w:style w:type="paragraph" w:customStyle="1" w:styleId="DCTOCHeading">
    <w:name w:val="DC_TOC Heading"/>
    <w:basedOn w:val="TOAHeading"/>
    <w:uiPriority w:val="99"/>
    <w:rsid w:val="007249D4"/>
  </w:style>
  <w:style w:type="paragraph" w:customStyle="1" w:styleId="DCHeading1">
    <w:name w:val="DC_Heading 1"/>
    <w:basedOn w:val="Heading1"/>
    <w:uiPriority w:val="99"/>
    <w:rsid w:val="00656238"/>
    <w:pPr>
      <w:pBdr>
        <w:bottom w:val="none" w:sz="0" w:space="0" w:color="auto"/>
      </w:pBdr>
    </w:pPr>
  </w:style>
  <w:style w:type="paragraph" w:customStyle="1" w:styleId="DCHeading2">
    <w:name w:val="DC_Heading 2"/>
    <w:basedOn w:val="Heading2"/>
    <w:uiPriority w:val="99"/>
    <w:rsid w:val="007249D4"/>
  </w:style>
  <w:style w:type="paragraph" w:customStyle="1" w:styleId="DCHeading4">
    <w:name w:val="DC_Heading 4"/>
    <w:basedOn w:val="Heading4"/>
    <w:uiPriority w:val="99"/>
    <w:rsid w:val="007249D4"/>
  </w:style>
  <w:style w:type="character" w:styleId="Hyperlink">
    <w:name w:val="Hyperlink"/>
    <w:basedOn w:val="DefaultParagraphFont"/>
    <w:uiPriority w:val="99"/>
    <w:rsid w:val="007249D4"/>
    <w:rPr>
      <w:color w:val="0000FF"/>
      <w:u w:val="single"/>
    </w:rPr>
  </w:style>
  <w:style w:type="paragraph" w:customStyle="1" w:styleId="DCNNH1">
    <w:name w:val="DC_NN_H1"/>
    <w:basedOn w:val="Normal"/>
    <w:next w:val="Normal"/>
    <w:uiPriority w:val="99"/>
    <w:rsid w:val="007249D4"/>
    <w:pPr>
      <w:pBdr>
        <w:bottom w:val="single" w:sz="4" w:space="1" w:color="auto"/>
      </w:pBdr>
      <w:spacing w:before="120" w:after="120"/>
      <w:outlineLvl w:val="0"/>
    </w:pPr>
    <w:rPr>
      <w:b/>
      <w:bCs/>
      <w:sz w:val="28"/>
      <w:szCs w:val="28"/>
    </w:rPr>
  </w:style>
  <w:style w:type="paragraph" w:customStyle="1" w:styleId="DCNNH2">
    <w:name w:val="DC_NN_H2"/>
    <w:basedOn w:val="Normal"/>
    <w:next w:val="Normal"/>
    <w:uiPriority w:val="99"/>
    <w:rsid w:val="007249D4"/>
    <w:pPr>
      <w:spacing w:before="120" w:after="120"/>
      <w:outlineLvl w:val="1"/>
    </w:pPr>
    <w:rPr>
      <w:b/>
      <w:bCs/>
      <w:sz w:val="24"/>
      <w:szCs w:val="24"/>
    </w:rPr>
  </w:style>
  <w:style w:type="paragraph" w:customStyle="1" w:styleId="DCNH1">
    <w:name w:val="DC_N_H1"/>
    <w:basedOn w:val="Normal"/>
    <w:next w:val="Normal"/>
    <w:uiPriority w:val="99"/>
    <w:rsid w:val="007249D4"/>
    <w:pPr>
      <w:keepNext/>
      <w:pageBreakBefore/>
      <w:pBdr>
        <w:bottom w:val="single" w:sz="8" w:space="1" w:color="auto"/>
      </w:pBdr>
      <w:outlineLvl w:val="0"/>
    </w:pPr>
    <w:rPr>
      <w:b/>
      <w:bCs/>
      <w:sz w:val="28"/>
      <w:szCs w:val="28"/>
    </w:rPr>
  </w:style>
  <w:style w:type="paragraph" w:customStyle="1" w:styleId="DCNH2">
    <w:name w:val="DC_N_H2"/>
    <w:basedOn w:val="Normal"/>
    <w:uiPriority w:val="99"/>
    <w:rsid w:val="007249D4"/>
    <w:pPr>
      <w:numPr>
        <w:ilvl w:val="1"/>
        <w:numId w:val="5"/>
      </w:numPr>
      <w:outlineLvl w:val="1"/>
    </w:pPr>
    <w:rPr>
      <w:b/>
      <w:bCs/>
      <w:sz w:val="24"/>
      <w:szCs w:val="24"/>
    </w:rPr>
  </w:style>
  <w:style w:type="paragraph" w:customStyle="1" w:styleId="DCNH4">
    <w:name w:val="DC_N_H4"/>
    <w:basedOn w:val="Normal"/>
    <w:next w:val="Normal"/>
    <w:uiPriority w:val="99"/>
    <w:rsid w:val="007249D4"/>
    <w:pPr>
      <w:numPr>
        <w:ilvl w:val="3"/>
        <w:numId w:val="5"/>
      </w:numPr>
    </w:pPr>
  </w:style>
  <w:style w:type="paragraph" w:customStyle="1" w:styleId="DCNH3">
    <w:name w:val="DC_N_H3"/>
    <w:basedOn w:val="Normal"/>
    <w:next w:val="Normal"/>
    <w:uiPriority w:val="99"/>
    <w:rsid w:val="007249D4"/>
    <w:pPr>
      <w:numPr>
        <w:ilvl w:val="2"/>
        <w:numId w:val="5"/>
      </w:numPr>
      <w:outlineLvl w:val="2"/>
    </w:pPr>
    <w:rPr>
      <w:b/>
      <w:bCs/>
    </w:rPr>
  </w:style>
  <w:style w:type="paragraph" w:styleId="Header">
    <w:name w:val="header"/>
    <w:basedOn w:val="Normal"/>
    <w:link w:val="Head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D6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4BB"/>
    <w:rPr>
      <w:rFonts w:cs="Verdana"/>
      <w:sz w:val="0"/>
      <w:szCs w:val="0"/>
    </w:rPr>
  </w:style>
  <w:style w:type="paragraph" w:customStyle="1" w:styleId="TableText">
    <w:name w:val="Table Text"/>
    <w:basedOn w:val="Normal"/>
    <w:uiPriority w:val="99"/>
    <w:rsid w:val="00656238"/>
    <w:pPr>
      <w:jc w:val="left"/>
    </w:pPr>
  </w:style>
  <w:style w:type="paragraph" w:customStyle="1" w:styleId="Instructions">
    <w:name w:val="Instructions"/>
    <w:basedOn w:val="Normal"/>
    <w:link w:val="InstructionsChar"/>
    <w:uiPriority w:val="99"/>
    <w:rsid w:val="00656238"/>
    <w:rPr>
      <w:rFonts w:ascii="Arial" w:hAnsi="Arial" w:cs="Arial"/>
      <w:i/>
      <w:iCs/>
      <w:color w:val="0000FF"/>
      <w:sz w:val="22"/>
      <w:szCs w:val="22"/>
      <w:lang w:val="en-CA"/>
    </w:rPr>
  </w:style>
  <w:style w:type="character" w:customStyle="1" w:styleId="InstructionsChar">
    <w:name w:val="Instructions Char"/>
    <w:basedOn w:val="DefaultParagraphFont"/>
    <w:link w:val="Instructions"/>
    <w:uiPriority w:val="99"/>
    <w:locked/>
    <w:rsid w:val="00656238"/>
    <w:rPr>
      <w:rFonts w:ascii="Arial" w:hAnsi="Arial" w:cs="Arial"/>
      <w:i/>
      <w:iCs/>
      <w:color w:val="0000FF"/>
      <w:sz w:val="22"/>
      <w:szCs w:val="22"/>
      <w:lang w:val="en-CA" w:eastAsia="en-US"/>
    </w:rPr>
  </w:style>
  <w:style w:type="table" w:styleId="TableGrid">
    <w:name w:val="Table Grid"/>
    <w:basedOn w:val="TableNormal"/>
    <w:uiPriority w:val="99"/>
    <w:rsid w:val="00656238"/>
    <w:pPr>
      <w:autoSpaceDE w:val="0"/>
      <w:autoSpaceDN w:val="0"/>
      <w:spacing w:before="120"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656238"/>
  </w:style>
  <w:style w:type="character" w:styleId="FollowedHyperlink">
    <w:name w:val="FollowedHyperlink"/>
    <w:basedOn w:val="DefaultParagraphFont"/>
    <w:uiPriority w:val="99"/>
    <w:rsid w:val="00FF3355"/>
    <w:rPr>
      <w:color w:val="800080"/>
      <w:u w:val="single"/>
    </w:rPr>
  </w:style>
  <w:style w:type="character" w:customStyle="1" w:styleId="EmailStyle59">
    <w:name w:val="EmailStyle59"/>
    <w:basedOn w:val="DefaultParagraphFont"/>
    <w:uiPriority w:val="99"/>
    <w:semiHidden/>
    <w:rsid w:val="00DB2B8A"/>
    <w:rPr>
      <w:rFonts w:ascii="Arial" w:hAnsi="Arial" w:cs="Arial"/>
      <w:color w:val="aut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12AAA"/>
  </w:style>
  <w:style w:type="paragraph" w:styleId="ListParagraph">
    <w:name w:val="List Paragraph"/>
    <w:basedOn w:val="Normal"/>
    <w:uiPriority w:val="34"/>
    <w:qFormat/>
    <w:rsid w:val="003F107B"/>
    <w:pPr>
      <w:ind w:left="720"/>
      <w:contextualSpacing/>
    </w:pPr>
  </w:style>
  <w:style w:type="character" w:customStyle="1" w:styleId="st">
    <w:name w:val="st"/>
    <w:basedOn w:val="DefaultParagraphFont"/>
    <w:rsid w:val="0097735D"/>
  </w:style>
  <w:style w:type="paragraph" w:styleId="Caption">
    <w:name w:val="caption"/>
    <w:basedOn w:val="Normal"/>
    <w:next w:val="Normal"/>
    <w:uiPriority w:val="35"/>
    <w:unhideWhenUsed/>
    <w:qFormat/>
    <w:rsid w:val="00802F9C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C1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/>
    </w:rPr>
  </w:style>
  <w:style w:type="paragraph" w:customStyle="1" w:styleId="Code">
    <w:name w:val="Code"/>
    <w:basedOn w:val="Normal"/>
    <w:link w:val="CodeChar"/>
    <w:qFormat/>
    <w:rsid w:val="00F64B6E"/>
    <w:pPr>
      <w:framePr w:wrap="around" w:vAnchor="text" w:hAnchor="text" w:y="1"/>
      <w:shd w:val="pct10" w:color="auto" w:fill="auto"/>
      <w:jc w:val="left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1A1E49"/>
    <w:rPr>
      <w:b/>
      <w:bCs/>
    </w:rPr>
  </w:style>
  <w:style w:type="character" w:customStyle="1" w:styleId="CodeChar">
    <w:name w:val="Code Char"/>
    <w:basedOn w:val="DefaultParagraphFont"/>
    <w:link w:val="Code"/>
    <w:rsid w:val="00F64B6E"/>
    <w:rPr>
      <w:rFonts w:ascii="Arial" w:hAnsi="Arial" w:cs="Verdana"/>
      <w:sz w:val="20"/>
      <w:szCs w:val="20"/>
      <w:shd w:val="pct10" w:color="auto" w:fill="auto"/>
    </w:rPr>
  </w:style>
  <w:style w:type="paragraph" w:customStyle="1" w:styleId="codetitle">
    <w:name w:val="code title"/>
    <w:basedOn w:val="Normal"/>
    <w:link w:val="codetitleChar"/>
    <w:qFormat/>
    <w:rsid w:val="001A1E49"/>
    <w:pPr>
      <w:jc w:val="center"/>
    </w:pPr>
    <w:rPr>
      <w:rFonts w:ascii="Arial" w:hAnsi="Arial"/>
      <w:b/>
    </w:rPr>
  </w:style>
  <w:style w:type="character" w:customStyle="1" w:styleId="codetitleChar">
    <w:name w:val="code title Char"/>
    <w:basedOn w:val="DefaultParagraphFont"/>
    <w:link w:val="codetitle"/>
    <w:rsid w:val="001A1E49"/>
    <w:rPr>
      <w:rFonts w:ascii="Arial" w:hAnsi="Arial" w:cs="Verdan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gggmpscdweb02/redmine/issues/8643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iwinata\AppData\Roaming\Microsoft\Templates\TP03000305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5F1C-DAEF-410D-866E-C038A29A96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E14C28-CB3A-4512-A5F4-BAF16794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TP030003054.dotx</Template>
  <TotalTime>958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Gudang Garam Tbk.</Company>
  <LinksUpToDate>false</LinksUpToDate>
  <CharactersWithSpaces>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</dc:creator>
  <cp:lastModifiedBy>Deddy Lasmono Putro</cp:lastModifiedBy>
  <cp:revision>65</cp:revision>
  <cp:lastPrinted>2014-02-21T10:50:00Z</cp:lastPrinted>
  <dcterms:created xsi:type="dcterms:W3CDTF">2018-02-07T07:47:00Z</dcterms:created>
  <dcterms:modified xsi:type="dcterms:W3CDTF">2018-02-09T02:49:00Z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TC030003054</vt:lpwstr>
  </property>
</Properties>
</file>